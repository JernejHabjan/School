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52" w:rsidRDefault="00C23C52" w:rsidP="00F20FE6">
      <w:pPr>
        <w:jc w:val="center"/>
        <w:rPr>
          <w:b/>
          <w:sz w:val="36"/>
          <w:szCs w:val="36"/>
        </w:rPr>
      </w:pPr>
      <w:r w:rsidRPr="00004EC2">
        <w:rPr>
          <w:b/>
          <w:sz w:val="36"/>
          <w:szCs w:val="36"/>
          <w:highlight w:val="cyan"/>
        </w:rPr>
        <w:t>VZHODNA EVROPA</w:t>
      </w:r>
    </w:p>
    <w:p w:rsidR="00C23C52" w:rsidRDefault="00C23C52" w:rsidP="00F20FE6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OBSEG :</w:t>
      </w:r>
    </w:p>
    <w:p w:rsidR="00C23C52" w:rsidRDefault="00C23C52" w:rsidP="00F20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Največji del zavzema evropski del Rusije (Moskva)</w:t>
      </w:r>
    </w:p>
    <w:p w:rsidR="00C23C52" w:rsidRDefault="00C23C52" w:rsidP="00F20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Moldavija (Kišinjev), Ukrajina (Ukrajina), Belorusija (Minsk)</w:t>
      </w:r>
    </w:p>
    <w:p w:rsidR="00C23C52" w:rsidRDefault="00C23C52" w:rsidP="00F20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Meja Evrope : Ural, reka Ural, Kaspijsko jezero, Maniško podolje, Azovsko in Črno morje, Bospor, Dardanele</w:t>
      </w:r>
    </w:p>
    <w:p w:rsidR="00C23C52" w:rsidRDefault="00C23C52" w:rsidP="00F20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Ural predstavlja klimatske meje in veliko zgostitveno območje zaradi nahajališč surovin, bolj uravnano površje</w:t>
      </w:r>
    </w:p>
    <w:p w:rsidR="00C23C52" w:rsidRDefault="00C23C52" w:rsidP="00F20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Rusija v ostalih državah obdržala velik gospodarski in politični vpliv, najbolj v Belorusiji</w:t>
      </w:r>
    </w:p>
    <w:p w:rsidR="00C23C52" w:rsidRPr="00004EC2" w:rsidRDefault="00C23C52" w:rsidP="00F20FE6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GEOLOŠKA ZGRADBA IN POVRŠJE</w:t>
      </w:r>
    </w:p>
    <w:p w:rsidR="00C23C52" w:rsidRPr="00004EC2" w:rsidRDefault="00C23C52" w:rsidP="00F20F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PREDKAMBRIJ</w:t>
      </w:r>
    </w:p>
    <w:p w:rsidR="00C23C52" w:rsidRDefault="00C23C52" w:rsidP="00F20F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Baltski ščit in Ruska plošča</w:t>
      </w:r>
    </w:p>
    <w:p w:rsidR="00C23C52" w:rsidRPr="00F20FE6" w:rsidRDefault="00C23C52" w:rsidP="00F20F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Pokrivajo mlajši sedimenti, rečni, ledeniški, vetrni</w:t>
      </w:r>
    </w:p>
    <w:p w:rsidR="00C23C52" w:rsidRPr="00004EC2" w:rsidRDefault="00C23C52" w:rsidP="00F20F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PALEOZOIK</w:t>
      </w:r>
    </w:p>
    <w:p w:rsidR="00C23C52" w:rsidRDefault="00C23C52" w:rsidP="00F20F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URAL</w:t>
      </w:r>
      <w:r>
        <w:rPr>
          <w:sz w:val="24"/>
          <w:szCs w:val="24"/>
        </w:rPr>
        <w:t xml:space="preserve"> ; vzporedni gorski hrbti, lahko prehoden, uravnan svet, hercinsko gorstvo</w:t>
      </w:r>
    </w:p>
    <w:p w:rsidR="00C23C52" w:rsidRPr="00004EC2" w:rsidRDefault="00C23C52" w:rsidP="00F20FE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KENOZOIK</w:t>
      </w:r>
    </w:p>
    <w:p w:rsidR="00C23C52" w:rsidRDefault="00C23C52" w:rsidP="00F20F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Karpati ( do 2000m), Kavkaz (5500m)</w:t>
      </w:r>
    </w:p>
    <w:p w:rsidR="00C23C52" w:rsidRPr="00004EC2" w:rsidRDefault="00C23C52" w:rsidP="00F20FE6">
      <w:p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RUSKA PLOŠČA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Vzhodno evropsko nižavje</w:t>
      </w:r>
    </w:p>
    <w:p w:rsidR="00C23C52" w:rsidRPr="00400DE1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Privolške nižine (rahlo dvignjeno površje)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Reke: Don, Dneper, Volga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0DE1">
        <w:rPr>
          <w:sz w:val="24"/>
          <w:szCs w:val="24"/>
        </w:rPr>
        <w:t>Jezero :  brez</w:t>
      </w:r>
      <w:r>
        <w:rPr>
          <w:sz w:val="24"/>
          <w:szCs w:val="24"/>
        </w:rPr>
        <w:t xml:space="preserve"> </w:t>
      </w:r>
      <w:r w:rsidRPr="00400DE1">
        <w:rPr>
          <w:sz w:val="24"/>
          <w:szCs w:val="24"/>
        </w:rPr>
        <w:t>odtočno</w:t>
      </w:r>
      <w:r>
        <w:rPr>
          <w:sz w:val="24"/>
          <w:szCs w:val="24"/>
        </w:rPr>
        <w:t xml:space="preserve"> Kaspi</w:t>
      </w:r>
      <w:r w:rsidRPr="00400DE1">
        <w:rPr>
          <w:sz w:val="24"/>
          <w:szCs w:val="24"/>
        </w:rPr>
        <w:t>ijsko jezero (kaspijska depresija – pod morsko gladino)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Kontinentalna poledenitev v pleistocenu zato ledeniško preoblikovana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Nanosi puhlice pomembni za kmetijstvo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Prekinja območje Karpatov na Z in na jugu Kavkaz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Proti V Ural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Vzhodno od Urala – ozemlje med Uralom in Tihim oceanom – </w:t>
      </w:r>
      <w:r w:rsidRPr="00004EC2">
        <w:rPr>
          <w:b/>
          <w:sz w:val="24"/>
          <w:szCs w:val="24"/>
        </w:rPr>
        <w:t xml:space="preserve">SIBIRIJA </w:t>
      </w:r>
      <w:r>
        <w:rPr>
          <w:sz w:val="24"/>
          <w:szCs w:val="24"/>
        </w:rPr>
        <w:t xml:space="preserve">(Azijsko podolje Severnega ledenega morja) in </w:t>
      </w:r>
      <w:r w:rsidRPr="00004EC2">
        <w:rPr>
          <w:b/>
          <w:sz w:val="24"/>
          <w:szCs w:val="24"/>
        </w:rPr>
        <w:t>RUSKI DALJNI VZHOD</w:t>
      </w:r>
      <w:r>
        <w:rPr>
          <w:sz w:val="24"/>
          <w:szCs w:val="24"/>
        </w:rPr>
        <w:t xml:space="preserve"> (povodje Tihega oceana)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Prva naravna enota vzhodno od Urala je </w:t>
      </w:r>
      <w:r w:rsidRPr="00004EC2">
        <w:rPr>
          <w:b/>
          <w:sz w:val="24"/>
          <w:szCs w:val="24"/>
        </w:rPr>
        <w:t>ZAHODNOSIBIRSKO NIŽAVJE</w:t>
      </w:r>
      <w:r>
        <w:rPr>
          <w:sz w:val="24"/>
          <w:szCs w:val="24"/>
        </w:rPr>
        <w:t xml:space="preserve"> (reka Ob)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Med rekama </w:t>
      </w:r>
      <w:r w:rsidRPr="00004EC2">
        <w:rPr>
          <w:b/>
          <w:sz w:val="24"/>
          <w:szCs w:val="24"/>
        </w:rPr>
        <w:t>JENISEJ</w:t>
      </w:r>
      <w:r>
        <w:rPr>
          <w:sz w:val="24"/>
          <w:szCs w:val="24"/>
        </w:rPr>
        <w:t xml:space="preserve"> in </w:t>
      </w:r>
      <w:r w:rsidRPr="00004EC2">
        <w:rPr>
          <w:b/>
          <w:sz w:val="24"/>
          <w:szCs w:val="24"/>
        </w:rPr>
        <w:t>LENA</w:t>
      </w:r>
      <w:r>
        <w:rPr>
          <w:sz w:val="24"/>
          <w:szCs w:val="24"/>
        </w:rPr>
        <w:t xml:space="preserve"> je </w:t>
      </w:r>
      <w:r w:rsidRPr="00004EC2">
        <w:rPr>
          <w:b/>
          <w:sz w:val="24"/>
          <w:szCs w:val="24"/>
        </w:rPr>
        <w:t>SREDNJESIBIRSKO VIŠAVJE</w:t>
      </w:r>
      <w:r>
        <w:rPr>
          <w:sz w:val="24"/>
          <w:szCs w:val="24"/>
        </w:rPr>
        <w:t xml:space="preserve"> (kaledonska in hercinska gorstva in hribovja iz starih kamnin)</w:t>
      </w:r>
    </w:p>
    <w:p w:rsidR="00C23C52" w:rsidRDefault="00C23C52" w:rsidP="00400D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KAMČATKA</w:t>
      </w:r>
      <w:r>
        <w:rPr>
          <w:sz w:val="24"/>
          <w:szCs w:val="24"/>
        </w:rPr>
        <w:t xml:space="preserve"> : polotok, vulkanizem</w:t>
      </w:r>
    </w:p>
    <w:p w:rsidR="00C23C52" w:rsidRDefault="00C23C52" w:rsidP="00400DE1">
      <w:pPr>
        <w:rPr>
          <w:sz w:val="24"/>
          <w:szCs w:val="24"/>
        </w:rPr>
      </w:pPr>
    </w:p>
    <w:p w:rsidR="00C23C52" w:rsidRDefault="00C23C52" w:rsidP="00400DE1">
      <w:pPr>
        <w:rPr>
          <w:sz w:val="24"/>
          <w:szCs w:val="24"/>
        </w:rPr>
      </w:pPr>
    </w:p>
    <w:p w:rsidR="00C23C52" w:rsidRPr="00004EC2" w:rsidRDefault="00C23C52" w:rsidP="00400DE1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PODNEBJE</w:t>
      </w:r>
    </w:p>
    <w:p w:rsidR="00C23C52" w:rsidRPr="00004EC2" w:rsidRDefault="00C23C52" w:rsidP="00400DE1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KONTINENTALNO PODNEBJE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Spreminja se le na velike razdalje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Vpliv oceanov se čuti na ZAHODU  - Atlantik (Minsk) in na VZHODU – Tihi ocean (Vladivostok)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Količina padavin upada proti JV (Astrahan)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Poletni višek padavin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SIBIRIJA</w:t>
      </w:r>
      <w:r>
        <w:rPr>
          <w:sz w:val="24"/>
          <w:szCs w:val="24"/>
        </w:rPr>
        <w:t xml:space="preserve"> ; pozimi najobsežnejše območje VISOKEGA ZRAČNEGA PRITISKA na Zemlji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Izjemno nizke temperature (Ojmjakom – 71°C)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Najvišje letne tem. Amplitude na svetu</w:t>
      </w:r>
    </w:p>
    <w:p w:rsidR="00C23C52" w:rsidRDefault="00C23C52" w:rsidP="00400DE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»TEČAJ MRAZA«</w:t>
      </w:r>
      <w:r>
        <w:rPr>
          <w:sz w:val="24"/>
          <w:szCs w:val="24"/>
        </w:rPr>
        <w:t xml:space="preserve"> : območje najnižjih temperatur</w:t>
      </w:r>
    </w:p>
    <w:p w:rsidR="00C23C52" w:rsidRPr="00004EC2" w:rsidRDefault="00C23C52" w:rsidP="00FF3E53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RASTLINSKI PASOVI</w:t>
      </w:r>
    </w:p>
    <w:p w:rsidR="00C23C52" w:rsidRDefault="00C23C52" w:rsidP="00FF3E5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SUBPOLARNO ali TUNDERSKO P</w:t>
      </w:r>
      <w:r>
        <w:rPr>
          <w:sz w:val="24"/>
          <w:szCs w:val="24"/>
        </w:rPr>
        <w:t>. – tundra</w:t>
      </w:r>
    </w:p>
    <w:p w:rsidR="00C23C52" w:rsidRDefault="00C23C52" w:rsidP="00FF3E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Julijska tem. Pod -10°C</w:t>
      </w:r>
    </w:p>
    <w:p w:rsidR="00C23C52" w:rsidRDefault="00C23C52" w:rsidP="00FF3E5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LESOTUNDRA</w:t>
      </w:r>
      <w:r>
        <w:rPr>
          <w:sz w:val="24"/>
          <w:szCs w:val="24"/>
        </w:rPr>
        <w:t xml:space="preserve"> (prehodno območje med tundrskim in zmerno hladnim p . </w:t>
      </w:r>
      <w:r w:rsidRPr="00FF3E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breze)</w:t>
      </w:r>
    </w:p>
    <w:p w:rsidR="00C23C52" w:rsidRPr="00004EC2" w:rsidRDefault="00C23C52" w:rsidP="00FF3E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ZMERNOHLADNO PODNEBJE</w:t>
      </w:r>
    </w:p>
    <w:p w:rsidR="00C23C52" w:rsidRDefault="00C23C52" w:rsidP="00FF3E5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Iglasti gozd : tajga ( iglavci in breze)</w:t>
      </w:r>
    </w:p>
    <w:p w:rsidR="00C23C52" w:rsidRDefault="00C23C52" w:rsidP="00FF3E5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LESOTAJGA</w:t>
      </w:r>
      <w:r>
        <w:rPr>
          <w:sz w:val="24"/>
          <w:szCs w:val="24"/>
        </w:rPr>
        <w:t xml:space="preserve"> (prehodno območje med iglavci in mešanim gozdom s kontinentalnim v.p)</w:t>
      </w:r>
    </w:p>
    <w:p w:rsidR="00C23C52" w:rsidRPr="00004EC2" w:rsidRDefault="00C23C52" w:rsidP="00FF3E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KONTINENTALNO VLAŽNO P.</w:t>
      </w:r>
    </w:p>
    <w:p w:rsidR="00C23C52" w:rsidRDefault="00C23C52" w:rsidP="00FF3E5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Mešani gozd</w:t>
      </w:r>
    </w:p>
    <w:p w:rsidR="00C23C52" w:rsidRDefault="00C23C52" w:rsidP="00FF3E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LESOSTEPA</w:t>
      </w:r>
      <w:r>
        <w:rPr>
          <w:sz w:val="24"/>
          <w:szCs w:val="24"/>
        </w:rPr>
        <w:t xml:space="preserve"> (prehodno območje med kontinentalnim v. in kontinentalnim polsuhim p. </w:t>
      </w:r>
      <w:r w:rsidRPr="00FF3E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gozdna stepa)</w:t>
      </w:r>
    </w:p>
    <w:p w:rsidR="00C23C52" w:rsidRPr="00004EC2" w:rsidRDefault="00C23C52" w:rsidP="00FF3E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KONTINENTALNO POLSUHO P.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Stepa ( černozjon)</w:t>
      </w:r>
    </w:p>
    <w:p w:rsidR="00C23C52" w:rsidRPr="00004EC2" w:rsidRDefault="00C23C52" w:rsidP="00FF3E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 xml:space="preserve">POLPUŠČAVSKO IN PUŠČAVSKO </w:t>
      </w:r>
    </w:p>
    <w:p w:rsidR="00C23C52" w:rsidRDefault="00C23C52" w:rsidP="00FF3E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GORSKO PODNEBJE</w:t>
      </w:r>
      <w:r>
        <w:rPr>
          <w:sz w:val="24"/>
          <w:szCs w:val="24"/>
        </w:rPr>
        <w:t xml:space="preserve"> z gorskim rastlinstvom</w:t>
      </w:r>
    </w:p>
    <w:p w:rsidR="00C23C52" w:rsidRPr="00004EC2" w:rsidRDefault="00C23C52" w:rsidP="00FF3E53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MERZLOTA</w:t>
      </w:r>
    </w:p>
    <w:p w:rsidR="00C23C52" w:rsidRPr="00004EC2" w:rsidRDefault="00C23C52" w:rsidP="00FF3E53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PERMAFROST ali TRAJNO ZAMRZNJENA TLA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Posledica so nizke temperature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47% površja pretežno v azijskem delu države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Poleti se odtaja samo zgornja plast ( nekaj cm do nekaj m globoko)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Voda ne more odtekati – spodaj zmrznjeno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Nastanejo </w:t>
      </w:r>
      <w:r w:rsidRPr="00004EC2">
        <w:rPr>
          <w:b/>
          <w:sz w:val="24"/>
          <w:szCs w:val="24"/>
        </w:rPr>
        <w:t xml:space="preserve">MOČVIRJA in BARJA 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Težavna gradnja, neuporabna tla za kmetijstvo</w:t>
      </w:r>
    </w:p>
    <w:p w:rsidR="00C23C52" w:rsidRDefault="00C23C52" w:rsidP="00FF3E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Neuporabna la za kmetijstvo in gradnjo</w:t>
      </w:r>
    </w:p>
    <w:p w:rsidR="00C23C52" w:rsidRDefault="00C23C52" w:rsidP="00FF3E53">
      <w:pPr>
        <w:rPr>
          <w:sz w:val="24"/>
          <w:szCs w:val="24"/>
        </w:rPr>
      </w:pPr>
    </w:p>
    <w:p w:rsidR="00C23C52" w:rsidRPr="00004EC2" w:rsidRDefault="00C23C52" w:rsidP="00FF3E53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POSELITEV JE ODVISNA OD NARAVNIH RAZMER</w:t>
      </w:r>
    </w:p>
    <w:p w:rsidR="00C23C52" w:rsidRDefault="00C23C52" w:rsidP="00690E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Ukrajina, Moldavija in Belorusija imajo ugodne razmere za kmetijstvo čeprav so najbolj redko poseljene države</w:t>
      </w:r>
    </w:p>
    <w:p w:rsidR="00C23C52" w:rsidRPr="00690EFB" w:rsidRDefault="00C23C52" w:rsidP="00690E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 Rusiji neugodne podnebne razmere</w:t>
      </w:r>
    </w:p>
    <w:p w:rsidR="00C23C52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Ob transibirski železnici (Moskva s Tihim oceanom)</w:t>
      </w:r>
    </w:p>
    <w:p w:rsidR="00C23C52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Bajkalsko  - amurski magistrali (BAM)</w:t>
      </w:r>
    </w:p>
    <w:p w:rsidR="00C23C52" w:rsidRPr="00690EFB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04EC2">
        <w:rPr>
          <w:b/>
          <w:sz w:val="24"/>
          <w:szCs w:val="24"/>
        </w:rPr>
        <w:t>»KMETIJSKI TRIKOTNIK«</w:t>
      </w:r>
      <w:r>
        <w:rPr>
          <w:sz w:val="24"/>
          <w:szCs w:val="24"/>
        </w:rPr>
        <w:t xml:space="preserve"> - najgostejša poselitev v pasu mešanega gozda, lesostepja in visokotravne stepe o</w:t>
      </w:r>
      <w:r w:rsidRPr="00690EFB">
        <w:rPr>
          <w:sz w:val="24"/>
          <w:szCs w:val="24"/>
        </w:rPr>
        <w:t xml:space="preserve">d </w:t>
      </w:r>
      <w:r w:rsidRPr="00004EC2">
        <w:rPr>
          <w:b/>
          <w:sz w:val="24"/>
          <w:szCs w:val="24"/>
        </w:rPr>
        <w:t>SANKTPETERSBURGA do ROSTOVA na Donu do BAJKALSKEGAJEZERA</w:t>
      </w:r>
      <w:r w:rsidRPr="00690EFB">
        <w:rPr>
          <w:sz w:val="24"/>
          <w:szCs w:val="24"/>
        </w:rPr>
        <w:t xml:space="preserve"> (na vzhodu se konča zaradi trajno zamrznjenih tal, na jugu zaradi suše)</w:t>
      </w:r>
    </w:p>
    <w:p w:rsidR="00C23C52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Reke v azijskem delu tečejo proti severu, led na jugu se stali prej kot na severu </w:t>
      </w:r>
      <w:r w:rsidRPr="00690E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poplave</w:t>
      </w:r>
    </w:p>
    <w:p w:rsidR="00C23C52" w:rsidRDefault="00C23C52" w:rsidP="00690EFB">
      <w:pPr>
        <w:pStyle w:val="ListParagraph"/>
        <w:rPr>
          <w:sz w:val="24"/>
          <w:szCs w:val="24"/>
        </w:rPr>
      </w:pPr>
    </w:p>
    <w:p w:rsidR="00C23C52" w:rsidRPr="00004EC2" w:rsidRDefault="00C23C52" w:rsidP="00690EFB">
      <w:pPr>
        <w:pStyle w:val="ListParagraph"/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BELORUSIJA, UKRAJINA, MOLDAVIJA</w:t>
      </w:r>
    </w:p>
    <w:p w:rsidR="00C23C52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Ukrajina druga največja evropska država</w:t>
      </w:r>
    </w:p>
    <w:p w:rsidR="00C23C52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Površje nizko in valovito, Moldavija gričevnato (zaradi neustrezne prilagoditve kmetijstva prestopi v kapitalizem)</w:t>
      </w:r>
    </w:p>
    <w:p w:rsidR="00C23C52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Ukrajina : velik pas stepe z rodovitnim černozjonom – kmetijstvo</w:t>
      </w:r>
    </w:p>
    <w:p w:rsidR="00C23C52" w:rsidRPr="00CE2079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Ukrajina hujša kriza kot v Belorusiji kjer je bil prehod bolj umirjen</w:t>
      </w:r>
    </w:p>
    <w:p w:rsidR="00C23C52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Jeziki sodijo med vzhodnoslovanske</w:t>
      </w:r>
    </w:p>
    <w:p w:rsidR="00C23C52" w:rsidRDefault="00C23C52" w:rsidP="00690E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Čeprav so bili vsi jeziki enakopravni je ruski j. preplavil ostala dva jezika tudi v matičnih republikah</w:t>
      </w:r>
    </w:p>
    <w:p w:rsidR="00C23C52" w:rsidRDefault="00C23C52" w:rsidP="00CE2079">
      <w:pPr>
        <w:pStyle w:val="ListParagraph"/>
        <w:rPr>
          <w:sz w:val="24"/>
          <w:szCs w:val="24"/>
        </w:rPr>
      </w:pPr>
    </w:p>
    <w:p w:rsidR="00C23C52" w:rsidRPr="00004EC2" w:rsidRDefault="00C23C52" w:rsidP="00CE2079">
      <w:pPr>
        <w:pStyle w:val="ListParagraph"/>
        <w:rPr>
          <w:b/>
          <w:sz w:val="24"/>
          <w:szCs w:val="24"/>
        </w:rPr>
      </w:pPr>
      <w:r w:rsidRPr="00004EC2">
        <w:rPr>
          <w:b/>
          <w:sz w:val="24"/>
          <w:szCs w:val="24"/>
        </w:rPr>
        <w:t>POSLEDICE RUSIFIKACIJE</w:t>
      </w:r>
    </w:p>
    <w:p w:rsidR="00C23C52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Ruski jezik je izpodrinil ostale</w:t>
      </w:r>
    </w:p>
    <w:p w:rsidR="00C23C52" w:rsidRDefault="00C23C52" w:rsidP="00CE20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 Belorusiji se uradnega jezika skoraj ne uporablja več razen na podeželju</w:t>
      </w:r>
    </w:p>
    <w:p w:rsidR="00C23C52" w:rsidRPr="00004EC2" w:rsidRDefault="00C23C52" w:rsidP="00CE2079">
      <w:pPr>
        <w:rPr>
          <w:b/>
          <w:sz w:val="24"/>
          <w:szCs w:val="24"/>
        </w:rPr>
      </w:pPr>
      <w:r w:rsidRPr="00B865AF">
        <w:rPr>
          <w:b/>
          <w:sz w:val="24"/>
          <w:szCs w:val="24"/>
          <w:highlight w:val="yellow"/>
        </w:rPr>
        <w:t>UKRAJINA</w:t>
      </w:r>
    </w:p>
    <w:p w:rsidR="00C23C52" w:rsidRDefault="00C23C52" w:rsidP="00CE207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Katoliška vera man podvržena rusifikaciji : </w:t>
      </w:r>
      <w:r w:rsidRPr="00004EC2">
        <w:rPr>
          <w:b/>
          <w:sz w:val="24"/>
          <w:szCs w:val="24"/>
        </w:rPr>
        <w:t>UNIATSKA CERKEV</w:t>
      </w:r>
    </w:p>
    <w:p w:rsidR="00C23C52" w:rsidRDefault="00C23C52" w:rsidP="00CE207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Ostala jedra ukrajinske zavesti kjer se je ukrajinski jezik bolj ohranil</w:t>
      </w:r>
    </w:p>
    <w:p w:rsidR="00C23C52" w:rsidRDefault="00C23C52" w:rsidP="00CE207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JV Ukrajina : </w:t>
      </w:r>
      <w:r w:rsidRPr="00004EC2">
        <w:rPr>
          <w:b/>
          <w:sz w:val="24"/>
          <w:szCs w:val="24"/>
        </w:rPr>
        <w:t>DONEŠKI BAZEN</w:t>
      </w:r>
      <w:r>
        <w:rPr>
          <w:sz w:val="24"/>
          <w:szCs w:val="24"/>
        </w:rPr>
        <w:t xml:space="preserve"> : največje industrijsko območje, ki je pritegnilo rusko preb.</w:t>
      </w:r>
    </w:p>
    <w:p w:rsidR="00C23C52" w:rsidRDefault="00C23C52" w:rsidP="00CE207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Polotok KRIM : 1954 : le del Tartarov ki jih je dal Stalin pregnati se je vrnilo zato prevladuje rusko preb.</w:t>
      </w:r>
    </w:p>
    <w:p w:rsidR="00C23C52" w:rsidRDefault="00C23C52" w:rsidP="005672A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Mediji v ukrajinščini ljudstvo govori rusko kot 2. Uradni jezik</w:t>
      </w:r>
    </w:p>
    <w:p w:rsidR="00C23C52" w:rsidRPr="00004EC2" w:rsidRDefault="00C23C52" w:rsidP="005672A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004EC2">
        <w:rPr>
          <w:b/>
          <w:sz w:val="24"/>
          <w:szCs w:val="24"/>
          <w:u w:val="single"/>
        </w:rPr>
        <w:t xml:space="preserve">DELITEV UKRAJINE : </w:t>
      </w:r>
    </w:p>
    <w:p w:rsidR="00C23C52" w:rsidRDefault="00C23C52" w:rsidP="005672A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Agrarni zahod (ukrajinščina)</w:t>
      </w:r>
    </w:p>
    <w:p w:rsidR="00C23C52" w:rsidRDefault="00C23C52" w:rsidP="005672A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Industrijski vzhod (ruščina)</w:t>
      </w:r>
    </w:p>
    <w:p w:rsidR="00C23C52" w:rsidRDefault="00C23C52" w:rsidP="005672A4">
      <w:pPr>
        <w:rPr>
          <w:sz w:val="24"/>
          <w:szCs w:val="24"/>
        </w:rPr>
      </w:pPr>
    </w:p>
    <w:p w:rsidR="00C23C52" w:rsidRDefault="00C23C52" w:rsidP="005672A4">
      <w:pPr>
        <w:rPr>
          <w:b/>
          <w:sz w:val="24"/>
          <w:szCs w:val="24"/>
        </w:rPr>
      </w:pPr>
    </w:p>
    <w:p w:rsidR="00C23C52" w:rsidRPr="00004EC2" w:rsidRDefault="00C23C52" w:rsidP="005672A4">
      <w:pPr>
        <w:rPr>
          <w:b/>
          <w:sz w:val="24"/>
          <w:szCs w:val="24"/>
        </w:rPr>
      </w:pPr>
      <w:r w:rsidRPr="00B865AF">
        <w:rPr>
          <w:b/>
          <w:sz w:val="24"/>
          <w:szCs w:val="24"/>
          <w:highlight w:val="yellow"/>
        </w:rPr>
        <w:t>ORANŽNA REVOLUCIJA</w:t>
      </w:r>
    </w:p>
    <w:p w:rsidR="00C23C52" w:rsidRDefault="00C23C52" w:rsidP="005672A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Zahodni oranžni tabor : bolj pro evropsko usmerjen</w:t>
      </w:r>
    </w:p>
    <w:p w:rsidR="00C23C52" w:rsidRPr="005672A4" w:rsidRDefault="00C23C52" w:rsidP="005672A4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Vzhodni modri tabor : bolj pro rusko usmerjen</w:t>
      </w:r>
    </w:p>
    <w:p w:rsidR="00C23C52" w:rsidRPr="005672A4" w:rsidRDefault="00C23C52" w:rsidP="005672A4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Ponaredili rezultate v prid modrega tabora</w:t>
      </w:r>
    </w:p>
    <w:p w:rsidR="00C23C52" w:rsidRPr="005672A4" w:rsidRDefault="00C23C52" w:rsidP="005672A4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Protesti so bili uspešni : predsedniško mesto dobi kandidat oranžnega tabora  vendar mu podpora upade</w:t>
      </w:r>
    </w:p>
    <w:p w:rsidR="00C23C52" w:rsidRPr="005672A4" w:rsidRDefault="00C23C52" w:rsidP="005672A4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Ukrajina je ostala še naprej politično razcepljena</w:t>
      </w:r>
    </w:p>
    <w:p w:rsidR="00C23C52" w:rsidRPr="00004EC2" w:rsidRDefault="00C23C52" w:rsidP="005672A4">
      <w:pPr>
        <w:rPr>
          <w:b/>
          <w:sz w:val="24"/>
          <w:szCs w:val="24"/>
        </w:rPr>
      </w:pPr>
      <w:r w:rsidRPr="00B865AF">
        <w:rPr>
          <w:b/>
          <w:sz w:val="24"/>
          <w:szCs w:val="24"/>
          <w:highlight w:val="yellow"/>
        </w:rPr>
        <w:t>PRIDNESTRANSKA REPUBLIKA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Mednarodno nepriznana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Razglasitev : 1991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Je del sovjetske Moldavije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Uradni jezik  - romunščina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Jamstvo za njen obstoj je ruska armada</w:t>
      </w:r>
    </w:p>
    <w:p w:rsidR="00C23C52" w:rsidRDefault="00C23C52" w:rsidP="005672A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Moldavci se hoteli priključiti Romuniji</w:t>
      </w:r>
    </w:p>
    <w:p w:rsidR="00C23C52" w:rsidRPr="00004EC2" w:rsidRDefault="00C23C52" w:rsidP="00F5051A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ETNIČNI PROBLEMI VEČNACIONALNE ZVEZNE DRŽAVE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Rusija še zdaleč ni več tako večnacionalna skupnost kot je bila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Neruski narodi živijo predvsem v : Srednjem Povolžju, na severnem Kavkazu in v Sibiriji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Skupaj tvorijo 1/5 preb.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 Rusi je največ pripadnikov pravoslavne vere med Ne Rusi pa islama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Ruska pravoslavna cerkev je doživela preporod ( ruske oblasti jo imajo za pomembno vezivo v tej velikanski multikulturni d.)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Današnjo rusko federacijo sestavlja 89 konstitativnih enot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V 21 prevlada nerusko preb. </w:t>
      </w:r>
      <w:r w:rsidRPr="00F505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status avtonomnih republik poimenovanih po tamkajšnih narodnih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Nekatere republike z več naravnega bogastva so začele v </w:t>
      </w:r>
      <w:r w:rsidRPr="00B865AF">
        <w:rPr>
          <w:b/>
          <w:sz w:val="24"/>
          <w:szCs w:val="24"/>
        </w:rPr>
        <w:t xml:space="preserve">JELCINOVEM OBDOBJU </w:t>
      </w:r>
      <w:r>
        <w:rPr>
          <w:sz w:val="24"/>
          <w:szCs w:val="24"/>
        </w:rPr>
        <w:t>ubirati lastno gos. Politiko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 tem so obšle osredje oblasti v Moskvi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Neposlušnost osrednjim oblastem je dosegla takšne dimenzije, da se je začelo govoriti o razpadu države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Precejšno samostojnost doseže energetsko bogata republika </w:t>
      </w:r>
      <w:r w:rsidRPr="00B865AF">
        <w:rPr>
          <w:b/>
          <w:sz w:val="24"/>
          <w:szCs w:val="24"/>
        </w:rPr>
        <w:t xml:space="preserve">TATARSTAN </w:t>
      </w:r>
      <w:r>
        <w:rPr>
          <w:sz w:val="24"/>
          <w:szCs w:val="24"/>
        </w:rPr>
        <w:t xml:space="preserve">ob Volgi, kjer živijo muslimanski </w:t>
      </w:r>
      <w:r w:rsidRPr="00B865AF">
        <w:rPr>
          <w:b/>
          <w:sz w:val="24"/>
          <w:szCs w:val="24"/>
        </w:rPr>
        <w:t>TARTARI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 Putinovem obdobju se poveča vloga osrednjih oblasti</w:t>
      </w:r>
    </w:p>
    <w:p w:rsidR="00C23C52" w:rsidRDefault="00C23C52" w:rsidP="00F505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Nekdanje ruske republike so kmalu po razpadu SZ podpisale novo federalno pogodbo vendar brez Čečenije, ki je razglasila samostojnost </w:t>
      </w:r>
      <w:r w:rsidRPr="000306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povod v veliko Čečensko dramo</w:t>
      </w:r>
    </w:p>
    <w:p w:rsidR="00C23C52" w:rsidRDefault="00C23C52" w:rsidP="000306E0">
      <w:pPr>
        <w:rPr>
          <w:sz w:val="24"/>
          <w:szCs w:val="24"/>
        </w:rPr>
      </w:pPr>
    </w:p>
    <w:p w:rsidR="00C23C52" w:rsidRDefault="00C23C52" w:rsidP="000306E0">
      <w:pPr>
        <w:rPr>
          <w:b/>
          <w:sz w:val="24"/>
          <w:szCs w:val="24"/>
          <w:highlight w:val="green"/>
        </w:rPr>
      </w:pPr>
    </w:p>
    <w:p w:rsidR="00C23C52" w:rsidRPr="00004EC2" w:rsidRDefault="00C23C52" w:rsidP="000306E0">
      <w:pPr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ČEČENIJA – NAJUPORNEJŠI DEL NEMIRNEGA KAVKAZA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Uporna islamska ljudstva so Rusom že v obdobju cesarstva povzročali probleme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Kolektivizacija in hudo preganjanje Islama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V drugi svetovni vojni so Čečeni pozdravili prihod Nemcev, ki so zavzeli Kavkaz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Stalinova deportacija v srednjo Azijo in obtožba kolektivnega izdajalstva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Polovica Čečenov je umrla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Čečeni razglasili neodvisnost ob prvi priložnosti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Rusi so se bali da bi nastala še ena muslimanska država zato samostojnosti niso sprejeli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Nahaj</w:t>
      </w:r>
      <w:r>
        <w:rPr>
          <w:sz w:val="24"/>
          <w:szCs w:val="24"/>
        </w:rPr>
        <w:t>a</w:t>
      </w:r>
      <w:r w:rsidRPr="000306E0">
        <w:rPr>
          <w:sz w:val="24"/>
          <w:szCs w:val="24"/>
        </w:rPr>
        <w:t>lišča nafte in naftovoda ob Kaspijskem jezeru in Črnem morju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Dve čečenski vojni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Prva vojna leta 1994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Ruska vojska zavzela Grozni, vendar se je morala kasneje umakniti iz mesta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Druga vojna leta 2000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Ponovno je Ruska vojska zavzela Grozni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Vojni sta terjali več 10000 žrtev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Številni Čečeni so pobegnili</w:t>
      </w:r>
    </w:p>
    <w:p w:rsidR="00C23C52" w:rsidRPr="000306E0" w:rsidRDefault="00C23C52" w:rsidP="000306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306E0">
        <w:rPr>
          <w:sz w:val="24"/>
          <w:szCs w:val="24"/>
        </w:rPr>
        <w:t>Najradikalnejši del upornikov je izvrševal teroristične napade na prebivalstvom zunaj Čečenije</w:t>
      </w:r>
    </w:p>
    <w:p w:rsidR="00C23C52" w:rsidRDefault="00C23C52" w:rsidP="000306E0">
      <w:pPr>
        <w:pStyle w:val="ListParagraph"/>
        <w:rPr>
          <w:b/>
          <w:sz w:val="24"/>
          <w:szCs w:val="24"/>
        </w:rPr>
      </w:pPr>
    </w:p>
    <w:p w:rsidR="00C23C52" w:rsidRDefault="00C23C52" w:rsidP="000306E0">
      <w:pPr>
        <w:pStyle w:val="ListParagraph"/>
        <w:rPr>
          <w:b/>
          <w:sz w:val="24"/>
          <w:szCs w:val="24"/>
        </w:rPr>
      </w:pPr>
      <w:r w:rsidRPr="00004EC2">
        <w:rPr>
          <w:b/>
          <w:sz w:val="24"/>
          <w:szCs w:val="24"/>
          <w:highlight w:val="green"/>
        </w:rPr>
        <w:t>GEOPOLITIČNI OKVIR TEGA DELA SVETA SE JE MOČNO SPREMENIL</w:t>
      </w:r>
    </w:p>
    <w:p w:rsidR="00C23C52" w:rsidRPr="00391B50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Predhodnica današnje Rusije </w:t>
      </w:r>
      <w:r w:rsidRPr="00391B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865AF">
        <w:rPr>
          <w:b/>
          <w:sz w:val="24"/>
          <w:szCs w:val="24"/>
        </w:rPr>
        <w:t>CARSKA RUSIJA</w:t>
      </w:r>
    </w:p>
    <w:p w:rsidR="00C23C52" w:rsidRPr="00391B50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Kolonialna država ki je svoje ozemlje širila po kopnem proti notranjosti Azije</w:t>
      </w:r>
    </w:p>
    <w:p w:rsidR="00C23C52" w:rsidRPr="00391B50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Ozemeljske pridobitve ostale nedotaknjene do razpada SZ</w:t>
      </w:r>
    </w:p>
    <w:p w:rsidR="00C23C52" w:rsidRPr="00B865AF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Po razpadu se večina držav poveže v </w:t>
      </w:r>
      <w:r w:rsidRPr="00B865AF">
        <w:rPr>
          <w:b/>
          <w:sz w:val="24"/>
          <w:szCs w:val="24"/>
        </w:rPr>
        <w:t>SKUPNOST NEODVISNIH DRŽAV</w:t>
      </w:r>
    </w:p>
    <w:p w:rsidR="00C23C52" w:rsidRPr="00391B50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Vodilno vlogo ima Rusija</w:t>
      </w:r>
    </w:p>
    <w:p w:rsidR="00C23C52" w:rsidRPr="00391B50" w:rsidRDefault="00C23C52" w:rsidP="00391B5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SND čedalje večja kriza </w:t>
      </w:r>
    </w:p>
    <w:p w:rsidR="00C23C52" w:rsidRPr="00CA5C31" w:rsidRDefault="00C23C52" w:rsidP="00391B50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ZAKAJ NEKATERE STVARI NA EVROPSKEM VZHODU NEKAKO »NOČEJO« POTEKATI TAKO KOT NA ZAHODU</w:t>
      </w:r>
    </w:p>
    <w:p w:rsidR="00C23C52" w:rsidRPr="002414EF" w:rsidRDefault="00C23C52" w:rsidP="00391B5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14EF">
        <w:rPr>
          <w:sz w:val="24"/>
          <w:szCs w:val="24"/>
        </w:rPr>
        <w:t>Stanje v državi odvisno od človeka ki je vodil državo</w:t>
      </w:r>
    </w:p>
    <w:p w:rsidR="00C23C52" w:rsidRPr="002414EF" w:rsidRDefault="00C23C52" w:rsidP="00391B5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14EF">
        <w:rPr>
          <w:sz w:val="24"/>
          <w:szCs w:val="24"/>
        </w:rPr>
        <w:t xml:space="preserve">Predsednika Jelcin in Putin </w:t>
      </w:r>
    </w:p>
    <w:p w:rsidR="00C23C52" w:rsidRPr="002414EF" w:rsidRDefault="00C23C52" w:rsidP="00391B5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14EF">
        <w:rPr>
          <w:sz w:val="24"/>
          <w:szCs w:val="24"/>
        </w:rPr>
        <w:t>Vse do razpada SZ nobene demokratične tradicije</w:t>
      </w:r>
    </w:p>
    <w:p w:rsidR="00C23C52" w:rsidRPr="002414EF" w:rsidRDefault="00C23C52" w:rsidP="00391B5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14EF">
        <w:rPr>
          <w:sz w:val="24"/>
          <w:szCs w:val="24"/>
        </w:rPr>
        <w:t xml:space="preserve">Z uvajanjem parlamentarne demokracije </w:t>
      </w:r>
      <w:r w:rsidRPr="002414EF">
        <w:rPr>
          <w:sz w:val="24"/>
          <w:szCs w:val="24"/>
        </w:rPr>
        <w:sym w:font="Wingdings" w:char="F0E0"/>
      </w:r>
      <w:r w:rsidRPr="002414EF">
        <w:rPr>
          <w:sz w:val="24"/>
          <w:szCs w:val="24"/>
        </w:rPr>
        <w:t xml:space="preserve"> težave</w:t>
      </w:r>
    </w:p>
    <w:p w:rsidR="00C23C52" w:rsidRPr="002414EF" w:rsidRDefault="00C23C52" w:rsidP="00391B5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14EF">
        <w:rPr>
          <w:sz w:val="24"/>
          <w:szCs w:val="24"/>
        </w:rPr>
        <w:t>Zanima jih predvsem družbena stabilnost in vsakodnevno preživetje</w:t>
      </w:r>
    </w:p>
    <w:p w:rsidR="00C23C52" w:rsidRPr="00CA5C31" w:rsidRDefault="00C23C52" w:rsidP="00391B50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NASTANEK SOVJETSKE DRŽAVE</w:t>
      </w:r>
    </w:p>
    <w:p w:rsidR="00C23C52" w:rsidRPr="002414EF" w:rsidRDefault="00C23C52" w:rsidP="009F3C4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865AF">
        <w:rPr>
          <w:b/>
          <w:sz w:val="24"/>
          <w:szCs w:val="24"/>
        </w:rPr>
        <w:t>CARSKA RUSIJA</w:t>
      </w:r>
      <w:r w:rsidRPr="002414EF">
        <w:rPr>
          <w:sz w:val="24"/>
          <w:szCs w:val="24"/>
        </w:rPr>
        <w:t xml:space="preserve"> : despotska vladavina, revščina, korupcija itd.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Država skrajnih družbenih nasprotij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Industrijska revolucija se začne pozneje kot drugod</w:t>
      </w:r>
    </w:p>
    <w:p w:rsidR="00C23C52" w:rsidRPr="009F3C43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Čeprav se industrija hitro širi večina preb. revna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Zaradi slabih živ. Razmer pride do OKTOBRSKE REVOLUCIJE : sprožijo jo boljševiki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Krvava državljanska vojna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Nastane sovjetska država ki jo vodi Lenin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Največji narodi dobivajo svoje republike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Manjši narodi pa različne nižje stopnje avtonomije</w:t>
      </w:r>
    </w:p>
    <w:p w:rsidR="00C23C52" w:rsidRDefault="00C23C52" w:rsidP="00391B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Družbena dogajanja zelo odvisna od posameznega človeka, k je stal na čelu države</w:t>
      </w:r>
    </w:p>
    <w:p w:rsidR="00C23C52" w:rsidRDefault="00C23C52" w:rsidP="009F3C43">
      <w:pPr>
        <w:pStyle w:val="ListParagraph"/>
        <w:ind w:left="780"/>
        <w:rPr>
          <w:sz w:val="24"/>
          <w:szCs w:val="24"/>
        </w:rPr>
      </w:pPr>
    </w:p>
    <w:p w:rsidR="00C23C52" w:rsidRPr="00CA5C31" w:rsidRDefault="00C23C52" w:rsidP="009F3C43">
      <w:pPr>
        <w:pStyle w:val="ListParagraph"/>
        <w:ind w:left="780"/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KAJ VSE JE PRINESLO UVAJANJE DRŽAVNEGA SOCIALIZMA?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Proces rusifikacije : politična, jezikovna in kulturna prevlada ruskega naroda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Največje spremembe na področju družbeno ekonomskega ustroja SZ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NOVO VODSTVO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Uvajanje socialistične družbene ureditve ( sprememba lastninskih odnosov)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Nacionalizacija vseh naravnih virov, tovarn, obrti, delavnic in veleposestev</w:t>
      </w:r>
    </w:p>
    <w:p w:rsidR="00C23C52" w:rsidRDefault="00C23C52" w:rsidP="009F3C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Odpravijo zasebno lastnino</w:t>
      </w:r>
    </w:p>
    <w:p w:rsidR="00C23C52" w:rsidRPr="00CA5C31" w:rsidRDefault="00C23C52" w:rsidP="009F3C43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CA5C31">
        <w:rPr>
          <w:b/>
          <w:sz w:val="24"/>
          <w:szCs w:val="24"/>
          <w:u w:val="single"/>
        </w:rPr>
        <w:t>DVA CILJA :</w:t>
      </w:r>
    </w:p>
    <w:p w:rsidR="00C23C52" w:rsidRDefault="00C23C52" w:rsidP="00D8546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Kolektivizacija kmetijstva (zelo močen odpor kmečkega preb., obrti), kolhozi, sovhozi</w:t>
      </w:r>
    </w:p>
    <w:p w:rsidR="00C23C52" w:rsidRDefault="00C23C52" w:rsidP="00D8546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Industrializacija države (v razmeroma kratkem času se spremeni v ind. Velesilo)</w:t>
      </w:r>
    </w:p>
    <w:p w:rsidR="00C23C52" w:rsidRDefault="00C23C52" w:rsidP="00D8546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Tržno gospodarstvo zamenja centralno plantsko gospodarstvo</w:t>
      </w:r>
    </w:p>
    <w:p w:rsidR="00C23C52" w:rsidRDefault="00C23C52" w:rsidP="00D8546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Vso proizvodnjo načrtujeta gigantska d. agencija za planiranje iz Moskve</w:t>
      </w:r>
    </w:p>
    <w:p w:rsidR="00C23C52" w:rsidRPr="00CA5C31" w:rsidRDefault="00C23C52" w:rsidP="00D85461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V ČEM SE JE PLANTSKO GOSPODARSTVO RAZLIKOVALO OD TRŽNEGA</w:t>
      </w:r>
    </w:p>
    <w:p w:rsidR="00C23C52" w:rsidRDefault="00C23C52" w:rsidP="00D854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Agencija za planiranje izdelovala petletke</w:t>
      </w:r>
    </w:p>
    <w:p w:rsidR="00C23C52" w:rsidRDefault="00C23C52" w:rsidP="00D854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Posledica so št. Neracionalnosti, nesmotrna izraba naravnih virov in nizka produktivnost dela</w:t>
      </w:r>
    </w:p>
    <w:p w:rsidR="00C23C52" w:rsidRDefault="00C23C52" w:rsidP="00D854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Velike tovarne za proizvodnjo enega izdelka</w:t>
      </w:r>
    </w:p>
    <w:p w:rsidR="00C23C52" w:rsidRDefault="00C23C52" w:rsidP="00D854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Ni bilo konkurenčnega boja zato kakovost izdelkov slaba</w:t>
      </w:r>
    </w:p>
    <w:p w:rsidR="00C23C52" w:rsidRDefault="00C23C52" w:rsidP="00D854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 načrtu določena količina ne kakovost</w:t>
      </w:r>
    </w:p>
    <w:p w:rsidR="00C23C52" w:rsidRPr="00CA5C31" w:rsidRDefault="00C23C52" w:rsidP="00D85461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INDUSTRIJA – GIBALO RAZVOJA SOVJETSKE ZVEZE</w:t>
      </w:r>
    </w:p>
    <w:p w:rsidR="00C23C52" w:rsidRDefault="00C23C52" w:rsidP="00D8546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Neizmerna in na videz izčrpana naravna bogastva</w:t>
      </w:r>
    </w:p>
    <w:p w:rsidR="00C23C52" w:rsidRDefault="00C23C52" w:rsidP="00D8546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Odkrita mineralna bogastva potrebna za razvoj industrije</w:t>
      </w:r>
    </w:p>
    <w:p w:rsidR="00C23C52" w:rsidRDefault="00C23C52" w:rsidP="00D8546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Prebivalstvo zgoščeno pretežno v evropskem delu, naravna bogastva pa na težko dostopnem delu azijske Rusije</w:t>
      </w:r>
    </w:p>
    <w:p w:rsidR="00C23C52" w:rsidRDefault="00C23C52" w:rsidP="00D8546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Potrebno razviti prometno infrastrukturo </w:t>
      </w:r>
      <w:r w:rsidRPr="007335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velika vlaganja</w:t>
      </w:r>
    </w:p>
    <w:p w:rsidR="00C23C52" w:rsidRDefault="00C23C52" w:rsidP="00D8546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Visoki stroški zaradi premoščanja velikih razdalij med surovinami in energijskimi viri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Industrijska proizvodnja naraščala, postane 2. Svetovna ind. velesila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Med 2. Sv. Vojno industrija na V </w:t>
      </w:r>
      <w:r w:rsidRPr="007335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vojaško industrijski kompleks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Ta proizvajal tehnološko visoko dovršena orožja, ki jih je tudi izvažal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Enostranska usmerjenost v energetiko in težko ind.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Strahotno zanemarjena za proizvodnjo izdelkov za široko potrošnjo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V izkopu premoga in nekaterih rud prva na svetu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Prebivalci stali v vrsti za nakup najosnovnejših surovin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A5C31">
        <w:rPr>
          <w:b/>
          <w:sz w:val="24"/>
          <w:szCs w:val="24"/>
        </w:rPr>
        <w:t>VESOLJSKI PROGRAM</w:t>
      </w:r>
      <w:r>
        <w:rPr>
          <w:sz w:val="24"/>
          <w:szCs w:val="24"/>
        </w:rPr>
        <w:t xml:space="preserve"> : prehitijo ZDA in prvi pošljejo človeka v vesolje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Uvažali hrano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Industrija na evropskem delu, na rudonosnem Uralu in območja V, transibirska železnica (energijski viri)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Premog </w:t>
      </w:r>
      <w:r w:rsidRPr="007335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železnica, nafta in zemeljski plin </w:t>
      </w:r>
      <w:r w:rsidRPr="007335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naftovodi in plinovodi</w:t>
      </w:r>
    </w:p>
    <w:p w:rsidR="00C23C52" w:rsidRDefault="00C23C52" w:rsidP="0073354F">
      <w:pPr>
        <w:pStyle w:val="ListParagraph"/>
        <w:rPr>
          <w:sz w:val="24"/>
          <w:szCs w:val="24"/>
        </w:rPr>
      </w:pPr>
    </w:p>
    <w:p w:rsidR="00C23C52" w:rsidRPr="00CA5C31" w:rsidRDefault="00C23C52" w:rsidP="0073354F">
      <w:pPr>
        <w:pStyle w:val="ListParagraph"/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POČASNA RAST ČLOVEKOVIH SVOBOŠČIN IN OSEBNEGA STANDARDA PREB.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Edina dovoljena stranka </w:t>
      </w:r>
      <w:r w:rsidRPr="007335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komunistična partija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Državni socializem, država pomeni vse, posameznik nič</w:t>
      </w:r>
    </w:p>
    <w:p w:rsidR="00C23C52" w:rsidRPr="00CA5C31" w:rsidRDefault="00C23C52" w:rsidP="0073354F">
      <w:pPr>
        <w:pStyle w:val="ListParagraph"/>
        <w:rPr>
          <w:b/>
          <w:sz w:val="24"/>
          <w:szCs w:val="24"/>
          <w:u w:val="single"/>
        </w:rPr>
      </w:pPr>
      <w:r w:rsidRPr="00CA5C31">
        <w:rPr>
          <w:b/>
          <w:sz w:val="24"/>
          <w:szCs w:val="24"/>
          <w:u w:val="single"/>
        </w:rPr>
        <w:t>STALIN</w:t>
      </w:r>
    </w:p>
    <w:p w:rsidR="00C23C52" w:rsidRPr="00947596" w:rsidRDefault="00C23C52" w:rsidP="0094759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Leninov naslednik (strahovladanje)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Politične čistke in namerno povzročanje lakote</w:t>
      </w:r>
    </w:p>
    <w:p w:rsidR="00C23C52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Umrlo 20 milijonov ljudi</w:t>
      </w:r>
    </w:p>
    <w:p w:rsidR="00C23C52" w:rsidRPr="0073354F" w:rsidRDefault="00C23C52" w:rsidP="007335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Smrt Stalina leta 1953</w:t>
      </w:r>
    </w:p>
    <w:p w:rsidR="00C23C52" w:rsidRPr="00CA5C31" w:rsidRDefault="00C23C52" w:rsidP="009F3C43">
      <w:pPr>
        <w:pStyle w:val="ListParagraph"/>
        <w:ind w:left="780"/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sym w:font="Wingdings" w:char="F0E0"/>
      </w:r>
      <w:r w:rsidRPr="00CA5C31">
        <w:rPr>
          <w:b/>
          <w:sz w:val="24"/>
          <w:szCs w:val="24"/>
        </w:rPr>
        <w:t>izboljšanje razmer</w:t>
      </w:r>
    </w:p>
    <w:p w:rsidR="00C23C52" w:rsidRPr="00CA5C31" w:rsidRDefault="00C23C52" w:rsidP="00947596">
      <w:pPr>
        <w:rPr>
          <w:b/>
          <w:sz w:val="24"/>
          <w:szCs w:val="24"/>
        </w:rPr>
      </w:pPr>
      <w:r w:rsidRPr="00B865AF">
        <w:rPr>
          <w:b/>
          <w:sz w:val="24"/>
          <w:szCs w:val="24"/>
          <w:highlight w:val="yellow"/>
        </w:rPr>
        <w:t>IZBOLJŠANJE RAZMER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Ni več množičnih preganjanj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Selitve v azijski del države </w:t>
      </w:r>
      <w:r w:rsidRPr="009475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boljši zaslužek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Val upanja in želja da prehitijo V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Rast osebnega standarda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Vseživljenjska zaposlitev, brezplačno zdravstvo vendar vprašljiva kakovost, izobraževanje, skoraj brezplačna stanovanja v zameno naj bi bili ljudje </w:t>
      </w:r>
      <w:r w:rsidRPr="00CA5C31">
        <w:rPr>
          <w:b/>
          <w:sz w:val="24"/>
          <w:szCs w:val="24"/>
        </w:rPr>
        <w:t>LOJALNI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Po koncu stalinizma konec revščine vendar materialno blagostanje še vedno slabše kot na Z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Družbeni standard v mestih višji od osebnega</w:t>
      </w:r>
    </w:p>
    <w:p w:rsidR="00C23C52" w:rsidRDefault="00C23C52" w:rsidP="0094759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Visoka stopnja izobraženosti</w:t>
      </w:r>
    </w:p>
    <w:p w:rsidR="00C23C52" w:rsidRPr="00CA5C31" w:rsidRDefault="00C23C52" w:rsidP="00947596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KRIZA SOVJETSKEGA SISTEMA IN RAZPAD DRŽAVE</w:t>
      </w:r>
    </w:p>
    <w:p w:rsidR="00C23C52" w:rsidRDefault="00C23C52" w:rsidP="009475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Življenjski standard se je počasi dvigal</w:t>
      </w:r>
    </w:p>
    <w:p w:rsidR="00C23C52" w:rsidRDefault="00C23C52" w:rsidP="009475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Valovi nezadovoljstva</w:t>
      </w:r>
    </w:p>
    <w:p w:rsidR="00C23C52" w:rsidRDefault="00C23C52" w:rsidP="009475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Tehnološko zaostajanje za Z in nizka produktivnost </w:t>
      </w:r>
      <w:r w:rsidRPr="009475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gospodarska rast se ustavi</w:t>
      </w:r>
    </w:p>
    <w:p w:rsidR="00C23C52" w:rsidRDefault="00C23C52" w:rsidP="009475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Treba je bilo reformirati sovjetski sistem</w:t>
      </w:r>
    </w:p>
    <w:p w:rsidR="00C23C52" w:rsidRDefault="00C23C52" w:rsidP="0094759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CA5C31">
        <w:rPr>
          <w:b/>
          <w:sz w:val="24"/>
          <w:szCs w:val="24"/>
        </w:rPr>
        <w:t>MIHAEL GORBAČOV</w:t>
      </w:r>
      <w:r>
        <w:rPr>
          <w:sz w:val="24"/>
          <w:szCs w:val="24"/>
        </w:rPr>
        <w:t xml:space="preserve"> :  prvi začel izvajati reforme</w:t>
      </w:r>
    </w:p>
    <w:p w:rsidR="00C23C52" w:rsidRPr="00CA5C31" w:rsidRDefault="00C23C52" w:rsidP="00947596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>PERESTROJKA : preoblikovanje gospodarstva in družbe</w:t>
      </w:r>
    </w:p>
    <w:p w:rsidR="00C23C52" w:rsidRPr="00CA5C31" w:rsidRDefault="00C23C52" w:rsidP="00947596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>GLASNOST : večja vloga javnosti</w:t>
      </w:r>
    </w:p>
    <w:p w:rsidR="00C23C52" w:rsidRDefault="00C23C52" w:rsidP="009F3C43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 w:rsidRPr="007E068A">
        <w:rPr>
          <w:sz w:val="24"/>
          <w:szCs w:val="24"/>
        </w:rPr>
        <w:t>Demokratizacija družbenega življenja</w:t>
      </w:r>
    </w:p>
    <w:p w:rsidR="00C23C52" w:rsidRDefault="00C23C52" w:rsidP="009F3C43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Postopoma naj bi uvedli tudi elemente tržnega gosp.</w:t>
      </w:r>
    </w:p>
    <w:p w:rsidR="00C23C52" w:rsidRDefault="00C23C52" w:rsidP="009F3C43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Stanje se poslabša</w:t>
      </w:r>
    </w:p>
    <w:p w:rsidR="00C23C52" w:rsidRDefault="00C23C52" w:rsidP="009F3C43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Pomanjkanje osnovne skrbi za okolje, tehnološka zaostalost, nizki varnostni standardi</w:t>
      </w:r>
    </w:p>
    <w:p w:rsidR="00C23C52" w:rsidRDefault="00C23C52" w:rsidP="009F3C43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1986 ; eksplodira eden od 4 reaktorjev jedrske elektrarne Černobil v Ukrajini</w:t>
      </w:r>
    </w:p>
    <w:p w:rsidR="00C23C52" w:rsidRDefault="00C23C52" w:rsidP="00433A05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Ljudje izpostavljeni nevarnim radioaktivnim sevanjem, kmalu doleti ves svet</w:t>
      </w:r>
    </w:p>
    <w:p w:rsidR="00C23C52" w:rsidRDefault="00C23C52" w:rsidP="00433A05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Leta 1991 razpad SZ zaradi dogajanja v posameznih republikah ki je ušlo izpod nadzora</w:t>
      </w:r>
    </w:p>
    <w:p w:rsidR="00C23C52" w:rsidRDefault="00C23C52" w:rsidP="00433A05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Na oblast pride Jelcin</w:t>
      </w:r>
    </w:p>
    <w:p w:rsidR="00C23C52" w:rsidRDefault="00C23C52" w:rsidP="00433A05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Začne se obdobje vojn,presekane prometne povezave</w:t>
      </w:r>
    </w:p>
    <w:p w:rsidR="00C23C52" w:rsidRDefault="00C23C52" w:rsidP="00433A05">
      <w:pPr>
        <w:pStyle w:val="ListParagraph"/>
        <w:numPr>
          <w:ilvl w:val="0"/>
          <w:numId w:val="32"/>
        </w:numPr>
        <w:ind w:left="780"/>
        <w:rPr>
          <w:sz w:val="24"/>
          <w:szCs w:val="24"/>
        </w:rPr>
      </w:pPr>
      <w:r>
        <w:rPr>
          <w:sz w:val="24"/>
          <w:szCs w:val="24"/>
        </w:rPr>
        <w:t>Uvajanje tržnega gosp. S privatizacijo je povsod povzročilo upad proizvodnje in strahoten padec živ. Rasti</w:t>
      </w:r>
    </w:p>
    <w:p w:rsidR="00C23C52" w:rsidRPr="00CA5C31" w:rsidRDefault="00C23C52" w:rsidP="00433A05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RUSIJA</w:t>
      </w:r>
    </w:p>
    <w:p w:rsidR="00C23C52" w:rsidRDefault="00C23C52" w:rsidP="00433A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Po površini največja država na svetu</w:t>
      </w:r>
    </w:p>
    <w:p w:rsidR="00C23C52" w:rsidRDefault="00C23C52" w:rsidP="00433A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Matična dežela socializma</w:t>
      </w:r>
    </w:p>
    <w:p w:rsidR="00C23C52" w:rsidRDefault="00C23C52" w:rsidP="00433A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Po odpravi socializma se sooči z družbeno in gospodarsko krizo</w:t>
      </w:r>
    </w:p>
    <w:p w:rsidR="00C23C52" w:rsidRPr="00CA5C31" w:rsidRDefault="00C23C52" w:rsidP="00433A05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DRAMATIČNE POSLEDICE GOSPODARSKE IN DRUŽBENE REFORME</w:t>
      </w:r>
    </w:p>
    <w:p w:rsidR="00C23C52" w:rsidRDefault="00C23C52" w:rsidP="00433A0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Predsednik Jelcin</w:t>
      </w:r>
    </w:p>
    <w:p w:rsidR="00C23C52" w:rsidRDefault="00C23C52" w:rsidP="00433A0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Eden prvih ciljev : privatizacija gospodarstva ( prenos lastništva večine podjetij države v roke novim zasebnim lastnikom)</w:t>
      </w:r>
    </w:p>
    <w:p w:rsidR="00C23C52" w:rsidRDefault="00C23C52" w:rsidP="00433A0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Cene določala država</w:t>
      </w:r>
    </w:p>
    <w:p w:rsidR="00C23C52" w:rsidRDefault="00C23C52" w:rsidP="00433A0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Nove oblasti : umaknile št. Ovire za tuja vlaganja, uvažanje blaga na domač trg, umik državnega nadzora nad cenami </w:t>
      </w:r>
      <w:r w:rsidRPr="00B80C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cene vse višje</w:t>
      </w:r>
    </w:p>
    <w:p w:rsidR="00C23C52" w:rsidRDefault="00C23C52" w:rsidP="00433A0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Ozek sloj podjetnikov je državno imetje in različno blago kupovalo po nizkih cenah ki jih je določila država prodaji pa so jih po višji ceni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Naslanjanje na zveze in poznanstva in s tem veliko premoženje na nezakonit način</w:t>
      </w:r>
    </w:p>
    <w:p w:rsidR="00C23C52" w:rsidRPr="00CA5C31" w:rsidRDefault="00C23C52" w:rsidP="00B80CE8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>FINANČNI OLIGARHI (bogat sloj) ter revnejši sloj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Povečal se je delež preb. v revščini, organiziran kriminal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Ind. Proizvodnja močno upadla 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Niso mogli konkurirati uvoženim izdelkom(slaba kakovost)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Št. Podjetja propadla ali pa se preusmerila oz. zmanjšala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Privatizacija se začne v manjših podjetjih, v večjih pa je država obdržala večinski delež</w:t>
      </w:r>
    </w:p>
    <w:p w:rsidR="00C23C52" w:rsidRDefault="00C23C52" w:rsidP="00B80CE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Delež zaposlenih upadel, vse več zaposlitev v storitvenih dejavnostih</w:t>
      </w:r>
    </w:p>
    <w:p w:rsidR="00C23C52" w:rsidRDefault="00C23C52" w:rsidP="00B80CE8">
      <w:pPr>
        <w:rPr>
          <w:sz w:val="24"/>
          <w:szCs w:val="24"/>
        </w:rPr>
      </w:pPr>
    </w:p>
    <w:p w:rsidR="00C23C52" w:rsidRDefault="00C23C52" w:rsidP="00B80CE8">
      <w:pPr>
        <w:rPr>
          <w:sz w:val="24"/>
          <w:szCs w:val="24"/>
        </w:rPr>
      </w:pPr>
    </w:p>
    <w:p w:rsidR="00C23C52" w:rsidRPr="00CA5C31" w:rsidRDefault="00C23C52" w:rsidP="00B80CE8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POČASNA STABILIZACIJA GOSPODARSKIH IN DRUŽBENIH RAZMER V PUTINOVI RUSIJI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PREDSEDNIK Boris Jelcin je Rusijo dokončno odpeljal iz starega sistema zaradi šok terapije pa je izgubil podporo preb.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Naslednik Vladimir Putin 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Razmere so se nekoliko stabilizirale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Močna devalvacija 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Putin Rusijo razdeli na 7 novih upravnih območij </w:t>
      </w:r>
      <w:r w:rsidRPr="004B21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zmanjšal moč svojeglavih regij in utrdil nadzor osrednje oblasti 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Rusija ponovno zavzame Čečenijo 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Putin je močno omejil politično in gospodarsko moč finančni oligarhov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Uspešna izvedba reforme davčnega in upravnega sistema 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Splošna stabilizacija </w:t>
      </w:r>
      <w:r w:rsidRPr="004B211D">
        <w:rPr>
          <w:sz w:val="24"/>
          <w:szCs w:val="24"/>
        </w:rPr>
        <w:sym w:font="Wingdings" w:char="F0E0"/>
      </w:r>
      <w:r>
        <w:rPr>
          <w:sz w:val="24"/>
          <w:szCs w:val="24"/>
        </w:rPr>
        <w:t>vlaganje tujega kapitala v Rusijo (energetika)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H gospodarskemu vzponu so prispevale višje cene nafte</w:t>
      </w:r>
    </w:p>
    <w:p w:rsidR="00C23C52" w:rsidRDefault="00C23C52" w:rsidP="00B80CE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Po letih 1998 in 1999 je začel obseg industrijske in kmetijske proiz. naraščati </w:t>
      </w:r>
    </w:p>
    <w:p w:rsidR="00C23C52" w:rsidRPr="00CA5C31" w:rsidRDefault="00C23C52" w:rsidP="00722EA5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ZAPLETENA PRIVATIZACIJA KMETIJSTVA</w:t>
      </w:r>
    </w:p>
    <w:p w:rsidR="00C23C52" w:rsidRPr="00CA5C31" w:rsidRDefault="00C23C52" w:rsidP="00722EA5">
      <w:pPr>
        <w:pStyle w:val="ListParagraph"/>
        <w:numPr>
          <w:ilvl w:val="0"/>
          <w:numId w:val="36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>Kmetijska proizvodnja organizirana na 3 načine : kolhozi, sovhozi in zasebna zemljišča</w:t>
      </w:r>
    </w:p>
    <w:p w:rsidR="00C23C52" w:rsidRPr="00CA5C31" w:rsidRDefault="00C23C52" w:rsidP="00722EA5">
      <w:pPr>
        <w:ind w:left="360"/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yellow"/>
        </w:rPr>
        <w:t>KOLHOZI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Kmetijsko-gospodarske enote 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Nastale s prisilno kolektivizacijo kmetijstva v Stalinovem času 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Zasebnim kmetom odvzeli zemljo in jo predali v državno last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Država dala v trajen najem kolhozov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Kolhoziki so bili najemni kmetje (živeli v svojih hišah v nekdanjih vaseh)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Zemljo obdelovali kolektivno 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Država vsakemu kolhozu natančno določila količino in vrsto pridelkov (preda državi)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Višek lahko prodal državi ali na prostem trgu (po navadi ga ni bilo)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Slaba motiviranost in upad pridelave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Država določala vedno večje kvote, zato združevanje kolhozov</w:t>
      </w:r>
    </w:p>
    <w:p w:rsidR="00C23C52" w:rsidRDefault="00C23C52" w:rsidP="00722EA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Dohodek odvisne od kvote pridelka in muhavosti narave</w:t>
      </w:r>
    </w:p>
    <w:p w:rsidR="00C23C52" w:rsidRPr="00CA5C31" w:rsidRDefault="00C23C52" w:rsidP="00FF467E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yellow"/>
        </w:rPr>
        <w:t>SOVHOZI</w:t>
      </w:r>
    </w:p>
    <w:p w:rsidR="00C23C52" w:rsidRDefault="00C23C52" w:rsidP="00FF467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Državno kmetijska posestva</w:t>
      </w:r>
    </w:p>
    <w:p w:rsidR="00C23C52" w:rsidRDefault="00C23C52" w:rsidP="00FF467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Nastala s podržavljanjem nekdanjih veleposestev</w:t>
      </w:r>
    </w:p>
    <w:p w:rsidR="00C23C52" w:rsidRDefault="00C23C52" w:rsidP="00FF467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Prenos v socialistično kmetijstvo</w:t>
      </w:r>
    </w:p>
    <w:p w:rsidR="00C23C52" w:rsidRDefault="00C23C52" w:rsidP="00FF467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Zaposleni v sovhozih enak položaj kot delavci v ind. Podjetjih ( razlika delo na zemlji)</w:t>
      </w:r>
    </w:p>
    <w:p w:rsidR="00C23C52" w:rsidRPr="00B06A58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Plača ki jo določa država ne glede na obseg proizvodnje</w:t>
      </w:r>
    </w:p>
    <w:p w:rsidR="00C23C52" w:rsidRDefault="00C23C52" w:rsidP="00FF467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V boljšem položaju kot kolhozi 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Bolj specializirani, bolj opremljeni z mehanizacijo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Prevladujoča oblika kmetijskih obratov ( ker so vanje hodili tudi kolhozi)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Obseg zasebnih zemljišč zaradi industrializacije in zmanjšanja deleža kmečkega preb. upadal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Kolhozi lahko obdržali največ 0.5ha zemljišč v bližini domov </w:t>
      </w:r>
      <w:r w:rsidRPr="00B06A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OHIŠNICE(hrana zase presežki za prodajo na trgu)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Zemljišča imela nenadomestljivo vlogo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Kar ¼ vse kmetijske proizvodnje</w:t>
      </w:r>
    </w:p>
    <w:p w:rsidR="00C23C52" w:rsidRPr="00B06A58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Jelcinova oblast pospeševala razvoj zasebnih kmetov ( št. Ovire)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Št. Upadalo, danes v kmetijski proizvodnji ne predstavljajo omembe vrednega deleža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Kolhozi in sovhozi so se morali v zelo kratkem času privatizirati in reorganizirati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1/3 zemljišč obdržala obstoječo organizacijsko obliko</w:t>
      </w:r>
    </w:p>
    <w:p w:rsidR="00C23C52" w:rsidRPr="00CA5C31" w:rsidRDefault="00C23C52" w:rsidP="00B06A58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Veliko jih spremeni status z preoblikovanjem v </w:t>
      </w:r>
      <w:r w:rsidRPr="00CA5C31">
        <w:rPr>
          <w:b/>
          <w:sz w:val="24"/>
          <w:szCs w:val="24"/>
        </w:rPr>
        <w:t>DELNIŠKE DRUŽBE, ZADRUGE, ZDRUŽENJA ali ZVEZE ZASEBNIH KMETOV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Nekateri se razbijejo na zasebne kmetije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Starejše preb. videlo socialno varnost znotraj starih organizacijskih oblik</w:t>
      </w:r>
    </w:p>
    <w:p w:rsidR="00C23C52" w:rsidRDefault="00C23C52" w:rsidP="00B06A5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Jelcin si prizadeva za privatizacijo, Putin pa za pospešitev velikih integriranih obratov</w:t>
      </w:r>
    </w:p>
    <w:p w:rsidR="00C23C52" w:rsidRPr="00CA5C31" w:rsidRDefault="00C23C52" w:rsidP="00B06A58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 xml:space="preserve">Agrarna holdniška reforma </w:t>
      </w:r>
      <w:r w:rsidRPr="00CA5C31">
        <w:rPr>
          <w:b/>
          <w:sz w:val="24"/>
          <w:szCs w:val="24"/>
        </w:rPr>
        <w:sym w:font="Wingdings" w:char="F0E0"/>
      </w:r>
      <w:r w:rsidRPr="00CA5C31">
        <w:rPr>
          <w:b/>
          <w:sz w:val="24"/>
          <w:szCs w:val="24"/>
        </w:rPr>
        <w:t>družba brez lastne kmetijske proizvodnje, kjer investitorji financirajo odvisna kmetijska podjetja</w:t>
      </w:r>
    </w:p>
    <w:p w:rsidR="00C23C52" w:rsidRPr="00FF3A6F" w:rsidRDefault="00C23C52" w:rsidP="00FF3A6F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Danes št. Majhni in veliki obrati( vrtnarstvom izraba njiv in pašnikov, zelenjadarstvo in pridelava krompirja)</w:t>
      </w:r>
    </w:p>
    <w:p w:rsidR="00C23C52" w:rsidRPr="00CA5C31" w:rsidRDefault="00C23C52" w:rsidP="00FF3A6F">
      <w:pPr>
        <w:ind w:left="360"/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ZEMELJSKI PLIN IN NAFTA – PARADNA KONJA RUSKEGA GOSPODARSTVA IN IZVOZA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1/3 svetovnih zalog zemeljskega plina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Podobno velja tudi za nafto ( šesta na svetu)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V kriznih letih je proizvodnja padla vendar spet narašča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Izvažanje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Plinsko in naftno gospodarstvo v manjši krizi kot ostale in je hitreje okrevalo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Težišče črpanja se je preneslo iz evropskega v azijski del države</w:t>
      </w:r>
    </w:p>
    <w:p w:rsidR="00C23C52" w:rsidRPr="00CA5C31" w:rsidRDefault="00C23C52" w:rsidP="00FF3A6F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CA5C31">
        <w:rPr>
          <w:b/>
          <w:sz w:val="24"/>
          <w:szCs w:val="24"/>
        </w:rPr>
        <w:t>TJUMENSKA OBLAST : rusko upravno območje</w:t>
      </w:r>
    </w:p>
    <w:p w:rsidR="00C23C52" w:rsidRDefault="00C23C52" w:rsidP="00FF3A6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TATARSTAN : energijska regija med Volgo in Uralom</w:t>
      </w:r>
    </w:p>
    <w:p w:rsidR="00C23C52" w:rsidRPr="00CA5C31" w:rsidRDefault="00C23C52" w:rsidP="00FF3A6F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NAFTA IN PLIN SREDI SKRAJO NEPRIJAZNEGA NARAVNEGA OKOLJA</w:t>
      </w:r>
    </w:p>
    <w:p w:rsidR="00C23C52" w:rsidRDefault="00C23C52" w:rsidP="00FF3A6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Nizke temperature, zamrznjeno površje, neprehodna območja</w:t>
      </w:r>
    </w:p>
    <w:p w:rsidR="00C23C52" w:rsidRDefault="00C23C52" w:rsidP="00FF3A6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Tjumenska oblast najpomembnejša energijska regija  </w:t>
      </w:r>
      <w:r w:rsidRPr="00FF3A6F">
        <w:rPr>
          <w:sz w:val="24"/>
          <w:szCs w:val="24"/>
        </w:rPr>
        <w:sym w:font="Wingdings" w:char="F0E0"/>
      </w:r>
      <w:r>
        <w:rPr>
          <w:sz w:val="24"/>
          <w:szCs w:val="24"/>
        </w:rPr>
        <w:t>največja gospodarska rast v Rusiji</w:t>
      </w:r>
    </w:p>
    <w:p w:rsidR="00C23C52" w:rsidRDefault="00C23C52" w:rsidP="00FF3A6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Tuja vlaganja</w:t>
      </w:r>
    </w:p>
    <w:p w:rsidR="00C23C52" w:rsidRDefault="00C23C52" w:rsidP="00FF3A6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Naftna črpališča : Hanti – mansijsko , črpališča plina : Jamalo- nenecko avtonomno okrožje </w:t>
      </w:r>
    </w:p>
    <w:p w:rsidR="00C23C52" w:rsidRDefault="00C23C52" w:rsidP="00FF3A6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Ime dobili po sibirskih staroselcih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Industrijski delavci od drugod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Visoki zaslužki zaradi težkih razmer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Izjemno velika vlaganja in dražja proizvodnja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Precejšne razlike med nafto in plinom ( zaloge nafte razpršene po vsej državi, manjše in bolj izčrpne, infrastruktura za črpanje, transport in predelavo slabo razvita </w:t>
      </w:r>
      <w:r w:rsidRPr="00AF4B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prizadevanja za tuja vlaganja)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Nafta v rokah domačih zasebnikov</w:t>
      </w:r>
    </w:p>
    <w:p w:rsidR="00C23C52" w:rsidRDefault="00C23C52" w:rsidP="007266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Podraževanje ter združevanje naftnih družb</w:t>
      </w:r>
    </w:p>
    <w:p w:rsidR="00C23C52" w:rsidRDefault="00C23C52" w:rsidP="00AF4B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Proizvodnja zemeljskega plina : podjetje Gazprom</w:t>
      </w:r>
    </w:p>
    <w:p w:rsidR="00C23C52" w:rsidRDefault="00C23C52" w:rsidP="00AF4B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Največje podjetje za pridelavo zem. Plina</w:t>
      </w:r>
    </w:p>
    <w:p w:rsidR="00C23C52" w:rsidRDefault="00C23C52" w:rsidP="00AF4B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Ustanovljen leta 1993 kot prva delniška družba(večinski delež država)</w:t>
      </w:r>
    </w:p>
    <w:p w:rsidR="00C23C52" w:rsidRDefault="00C23C52" w:rsidP="00AF4B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Cene plina v državi bistveno nižje kot na svetovnem trgu ( na domačem trgu ima izgubo ki jo pokriva z izvozom v 27 držav)</w:t>
      </w:r>
    </w:p>
    <w:p w:rsidR="00C23C52" w:rsidRDefault="00C23C52" w:rsidP="00AF4B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Plinovodi preko Ukrajine</w:t>
      </w:r>
    </w:p>
    <w:p w:rsidR="00C23C52" w:rsidRPr="00CA5C31" w:rsidRDefault="00C23C52" w:rsidP="00495148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RESNI OKOLJSKI PROBLEMI SO TUDI V POSOVJETSKI RUSIJI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Glavna prioriteta industrializacija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Hitra rast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Vse se je vrtelo okoli izvrševanja državnih planov obsega proizvodnje ne da bi pomislili na okolje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O okoljskih problemih se ni smelo javno govoriti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Izjema postavitev 2 novih tovarn za predelavo lesa ob Bajkalskem jezeru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V 80. Letih se prvič sooči s problemom onesnaževanja </w:t>
      </w:r>
      <w:r w:rsidRPr="006E09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meje b industrijskem razvoju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Černobilska katastrofa v Ukrajini</w:t>
      </w:r>
    </w:p>
    <w:p w:rsidR="00C23C52" w:rsidRDefault="00C23C52" w:rsidP="0049514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Rusija od SZ dobi neskončen seznam problemov  :  </w:t>
      </w:r>
    </w:p>
    <w:p w:rsidR="00C23C52" w:rsidRDefault="00C23C52" w:rsidP="006E093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Strahotno onesnaževanje zraka v mestih</w:t>
      </w:r>
    </w:p>
    <w:p w:rsidR="00C23C52" w:rsidRDefault="00C23C52" w:rsidP="006E093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Prekomerna onesnaženost velikega dela najpomembnejših rek</w:t>
      </w:r>
    </w:p>
    <w:p w:rsidR="00C23C52" w:rsidRDefault="00C23C52" w:rsidP="006E093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Zastrupljenost tal s kemikalijami</w:t>
      </w:r>
    </w:p>
    <w:p w:rsidR="00C23C52" w:rsidRDefault="00C23C52" w:rsidP="006E093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Radioaktivno žarčenje</w:t>
      </w:r>
    </w:p>
    <w:p w:rsidR="00C23C52" w:rsidRDefault="00C23C52" w:rsidP="006E093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Klimatske spremembe 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Še zmeraj se niso prav posebej zanimali za okolje ( skrb za okolje je za bogate države in dokler Rusija to ni je okolje ne zanima)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 razpadu SZ se zmanjša onesnaženost zraka zaradi razpada verige ind. Onesnaževalcev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 izpustu CO2 tretja na svetu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Ponekod meja onesnaženega zraka prekoračena za več kot 5x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Naraščanje prometa in težke strojne industrije ter industrije barvnih kovin itd..</w:t>
      </w:r>
    </w:p>
    <w:p w:rsidR="00C23C52" w:rsidRDefault="00C23C52" w:rsidP="006E093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Onesnaževanje krhkega arktičnega in subarktičnega okolja z izlivi nafte in vse več bolezni zaradi degradiranega okolja</w:t>
      </w:r>
    </w:p>
    <w:p w:rsidR="00C23C52" w:rsidRDefault="00C23C52" w:rsidP="006E0936">
      <w:pPr>
        <w:rPr>
          <w:sz w:val="24"/>
          <w:szCs w:val="24"/>
        </w:rPr>
      </w:pPr>
    </w:p>
    <w:p w:rsidR="00C23C52" w:rsidRDefault="00C23C52" w:rsidP="006E0936">
      <w:pPr>
        <w:rPr>
          <w:b/>
          <w:sz w:val="24"/>
          <w:szCs w:val="24"/>
          <w:highlight w:val="green"/>
        </w:rPr>
      </w:pPr>
    </w:p>
    <w:p w:rsidR="00C23C52" w:rsidRDefault="00C23C52" w:rsidP="006E0936">
      <w:pPr>
        <w:rPr>
          <w:b/>
          <w:sz w:val="24"/>
          <w:szCs w:val="24"/>
          <w:highlight w:val="green"/>
        </w:rPr>
      </w:pPr>
    </w:p>
    <w:p w:rsidR="00C23C52" w:rsidRPr="00CA5C31" w:rsidRDefault="00C23C52" w:rsidP="006E0936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POSEBNOSTI RAZOVOJA PREB. V RUSIJI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Več milijonov žrtev zaradi vojn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Posledice 2. Sv. Vojne se kažejo v presežku ženskega dela preb.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Leta 1961 delež urbanega preb. preseže delež podeželskega preb. </w:t>
      </w:r>
      <w:r w:rsidRPr="006E09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nato samo še naraščanje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Zadnja leta SZ Rusiji prinesle dokaj uravnotežen razvoj potem pa je šlo vse na slabše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Rodnost je bliskovito upadla ( najizraziteje v mestih in med slovanskim preb.)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Pri islamskih narodih in v Povolžju ter S Kavkazu se to ni zgodilo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Poveča se umrljivost zaradi slabših zdravstvenih razmer in porasta nalezljivih bolezni dihal kot posledice degradiranega okolja in alkoholizma, nesreč pri delu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Vse to še posebej prizadene moški del preb. </w:t>
      </w:r>
      <w:r w:rsidRPr="00D66D3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razlika med moškimi in ženskami se spet poveča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1992 naravni prirast negativen, ni se dvignil pod ničlo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Zmanjša se življenjska doba, št. Preb. v državi upade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Delavci so se preseljevali z družinami iz Z proti V zaradi novih industrijskih podjetij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Z uvedbo tržnega gospodarstva se smer spremeni od V proti Z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Pomembna smer S – J  saj ljudje zapuščajo obljudena območja na skrajnem S kjer je bila prej poselitev umetno vzdrževana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Skoraj polovica mlajša od 25 let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Razpad SZ po letu 1991 sproži množično priseljevanje etnično ruskega preb. iz novo nastalih držav</w:t>
      </w:r>
    </w:p>
    <w:p w:rsidR="00C23C52" w:rsidRDefault="00C23C52" w:rsidP="006E093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 razpadu SZ zunaj meja ostalo 25 milijonov Rusov ki se marsikje počutijo ogrožene, vrnilo pa se jih je preko 6 milijonov</w:t>
      </w:r>
    </w:p>
    <w:p w:rsidR="00C23C52" w:rsidRPr="00CA5C31" w:rsidRDefault="00C23C52" w:rsidP="00D66D39">
      <w:pPr>
        <w:rPr>
          <w:b/>
          <w:sz w:val="24"/>
          <w:szCs w:val="24"/>
        </w:rPr>
      </w:pPr>
      <w:r w:rsidRPr="00CA5C31">
        <w:rPr>
          <w:b/>
          <w:sz w:val="24"/>
          <w:szCs w:val="24"/>
          <w:highlight w:val="green"/>
        </w:rPr>
        <w:t>SKRAJŠANJE ŽIVLJENJSKE DOBE IN UPAD ŠT. PREB.</w:t>
      </w:r>
      <w:bookmarkStart w:id="0" w:name="_GoBack"/>
      <w:bookmarkEnd w:id="0"/>
    </w:p>
    <w:p w:rsidR="00C23C52" w:rsidRDefault="00C23C52" w:rsidP="00D66D39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Do leta 1994 je upadlo za 5 let</w:t>
      </w:r>
    </w:p>
    <w:p w:rsidR="00C23C52" w:rsidRDefault="00C23C52" w:rsidP="00D66D39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Upad izrazitejši med moškimi</w:t>
      </w:r>
    </w:p>
    <w:p w:rsidR="00C23C52" w:rsidRDefault="00C23C52" w:rsidP="00D66D39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Razkorak med ženskami in moškimi tudi do 13 let</w:t>
      </w:r>
    </w:p>
    <w:p w:rsidR="00C23C52" w:rsidRDefault="00C23C52" w:rsidP="00D66D39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Na Ruskem podeželju stanje veliko slabše kot v mestih, kjer je več priseljevanja</w:t>
      </w:r>
    </w:p>
    <w:p w:rsidR="00C23C52" w:rsidRPr="00D66D39" w:rsidRDefault="00C23C52" w:rsidP="00D66D39">
      <w:pPr>
        <w:rPr>
          <w:sz w:val="24"/>
          <w:szCs w:val="24"/>
        </w:rPr>
      </w:pPr>
    </w:p>
    <w:p w:rsidR="00C23C52" w:rsidRPr="006E0936" w:rsidRDefault="00C23C52" w:rsidP="006E0936">
      <w:pPr>
        <w:rPr>
          <w:sz w:val="24"/>
          <w:szCs w:val="24"/>
        </w:rPr>
      </w:pPr>
    </w:p>
    <w:sectPr w:rsidR="00C23C52" w:rsidRPr="006E0936" w:rsidSect="0074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674"/>
    <w:multiLevelType w:val="hybridMultilevel"/>
    <w:tmpl w:val="2562AA96"/>
    <w:lvl w:ilvl="0" w:tplc="042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40B41D6"/>
    <w:multiLevelType w:val="hybridMultilevel"/>
    <w:tmpl w:val="F0CC60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54B07"/>
    <w:multiLevelType w:val="hybridMultilevel"/>
    <w:tmpl w:val="12B624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61596"/>
    <w:multiLevelType w:val="hybridMultilevel"/>
    <w:tmpl w:val="AEC402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81621"/>
    <w:multiLevelType w:val="hybridMultilevel"/>
    <w:tmpl w:val="36BE608E"/>
    <w:lvl w:ilvl="0" w:tplc="877AEA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A51C9"/>
    <w:multiLevelType w:val="hybridMultilevel"/>
    <w:tmpl w:val="1548E6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B7C09"/>
    <w:multiLevelType w:val="hybridMultilevel"/>
    <w:tmpl w:val="6BA2C8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667D6"/>
    <w:multiLevelType w:val="hybridMultilevel"/>
    <w:tmpl w:val="77822D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5045E"/>
    <w:multiLevelType w:val="hybridMultilevel"/>
    <w:tmpl w:val="4934E8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6026D"/>
    <w:multiLevelType w:val="hybridMultilevel"/>
    <w:tmpl w:val="61A6B6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23F7C"/>
    <w:multiLevelType w:val="hybridMultilevel"/>
    <w:tmpl w:val="7C6CC62E"/>
    <w:lvl w:ilvl="0" w:tplc="877AEA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B5FF6"/>
    <w:multiLevelType w:val="hybridMultilevel"/>
    <w:tmpl w:val="5032222C"/>
    <w:lvl w:ilvl="0" w:tplc="877AEA90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3F1D0C"/>
    <w:multiLevelType w:val="hybridMultilevel"/>
    <w:tmpl w:val="1F94DF34"/>
    <w:lvl w:ilvl="0" w:tplc="877AEA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93EFF"/>
    <w:multiLevelType w:val="hybridMultilevel"/>
    <w:tmpl w:val="0AD61B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E7386"/>
    <w:multiLevelType w:val="hybridMultilevel"/>
    <w:tmpl w:val="EBBAEB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A255C"/>
    <w:multiLevelType w:val="hybridMultilevel"/>
    <w:tmpl w:val="974250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050EE"/>
    <w:multiLevelType w:val="hybridMultilevel"/>
    <w:tmpl w:val="F8BE19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E2334"/>
    <w:multiLevelType w:val="hybridMultilevel"/>
    <w:tmpl w:val="C9CE867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F228A"/>
    <w:multiLevelType w:val="hybridMultilevel"/>
    <w:tmpl w:val="EEEC92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66712"/>
    <w:multiLevelType w:val="hybridMultilevel"/>
    <w:tmpl w:val="EF763E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20174"/>
    <w:multiLevelType w:val="hybridMultilevel"/>
    <w:tmpl w:val="B52CDC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F3783"/>
    <w:multiLevelType w:val="hybridMultilevel"/>
    <w:tmpl w:val="A50A12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A2032"/>
    <w:multiLevelType w:val="hybridMultilevel"/>
    <w:tmpl w:val="8F10BC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C1B7A"/>
    <w:multiLevelType w:val="hybridMultilevel"/>
    <w:tmpl w:val="88C6BA82"/>
    <w:lvl w:ilvl="0" w:tplc="877AEA90">
      <w:numFmt w:val="bullet"/>
      <w:lvlText w:val="-"/>
      <w:lvlJc w:val="left"/>
      <w:pPr>
        <w:ind w:left="78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A356094"/>
    <w:multiLevelType w:val="hybridMultilevel"/>
    <w:tmpl w:val="A12C9C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80AD3"/>
    <w:multiLevelType w:val="hybridMultilevel"/>
    <w:tmpl w:val="2C3A18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81425"/>
    <w:multiLevelType w:val="hybridMultilevel"/>
    <w:tmpl w:val="16A2C7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F307E"/>
    <w:multiLevelType w:val="hybridMultilevel"/>
    <w:tmpl w:val="F6EEAA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C80276"/>
    <w:multiLevelType w:val="hybridMultilevel"/>
    <w:tmpl w:val="53EE55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1373B"/>
    <w:multiLevelType w:val="hybridMultilevel"/>
    <w:tmpl w:val="3CD8A66A"/>
    <w:lvl w:ilvl="0" w:tplc="877AEA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34A05"/>
    <w:multiLevelType w:val="hybridMultilevel"/>
    <w:tmpl w:val="C00660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B80CFC"/>
    <w:multiLevelType w:val="hybridMultilevel"/>
    <w:tmpl w:val="9A9A7DDC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A1705D"/>
    <w:multiLevelType w:val="hybridMultilevel"/>
    <w:tmpl w:val="C828560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973B7"/>
    <w:multiLevelType w:val="hybridMultilevel"/>
    <w:tmpl w:val="E9CA88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5B54E9"/>
    <w:multiLevelType w:val="hybridMultilevel"/>
    <w:tmpl w:val="767A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830DF"/>
    <w:multiLevelType w:val="hybridMultilevel"/>
    <w:tmpl w:val="3AEE22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110E4"/>
    <w:multiLevelType w:val="hybridMultilevel"/>
    <w:tmpl w:val="679653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B6651C"/>
    <w:multiLevelType w:val="hybridMultilevel"/>
    <w:tmpl w:val="67188C88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AE7D91"/>
    <w:multiLevelType w:val="hybridMultilevel"/>
    <w:tmpl w:val="F0AA700E"/>
    <w:lvl w:ilvl="0" w:tplc="54D6F17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B28EB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569B5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C68E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90A4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43C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8E699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AE278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1A1E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9A61E0E"/>
    <w:multiLevelType w:val="hybridMultilevel"/>
    <w:tmpl w:val="E9E220A8"/>
    <w:lvl w:ilvl="0" w:tplc="042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B4267C1"/>
    <w:multiLevelType w:val="hybridMultilevel"/>
    <w:tmpl w:val="5EAAFA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97BA9"/>
    <w:multiLevelType w:val="hybridMultilevel"/>
    <w:tmpl w:val="0E0895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6207C"/>
    <w:multiLevelType w:val="hybridMultilevel"/>
    <w:tmpl w:val="EE026BC8"/>
    <w:lvl w:ilvl="0" w:tplc="877AEA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6679D"/>
    <w:multiLevelType w:val="hybridMultilevel"/>
    <w:tmpl w:val="691009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1"/>
  </w:num>
  <w:num w:numId="4">
    <w:abstractNumId w:val="12"/>
  </w:num>
  <w:num w:numId="5">
    <w:abstractNumId w:val="11"/>
  </w:num>
  <w:num w:numId="6">
    <w:abstractNumId w:val="20"/>
  </w:num>
  <w:num w:numId="7">
    <w:abstractNumId w:val="5"/>
  </w:num>
  <w:num w:numId="8">
    <w:abstractNumId w:val="30"/>
  </w:num>
  <w:num w:numId="9">
    <w:abstractNumId w:val="43"/>
  </w:num>
  <w:num w:numId="10">
    <w:abstractNumId w:val="4"/>
  </w:num>
  <w:num w:numId="11">
    <w:abstractNumId w:val="42"/>
  </w:num>
  <w:num w:numId="12">
    <w:abstractNumId w:val="7"/>
  </w:num>
  <w:num w:numId="13">
    <w:abstractNumId w:val="8"/>
  </w:num>
  <w:num w:numId="14">
    <w:abstractNumId w:val="33"/>
  </w:num>
  <w:num w:numId="15">
    <w:abstractNumId w:val="9"/>
  </w:num>
  <w:num w:numId="16">
    <w:abstractNumId w:val="26"/>
  </w:num>
  <w:num w:numId="17">
    <w:abstractNumId w:val="10"/>
  </w:num>
  <w:num w:numId="18">
    <w:abstractNumId w:val="27"/>
  </w:num>
  <w:num w:numId="19">
    <w:abstractNumId w:val="19"/>
  </w:num>
  <w:num w:numId="20">
    <w:abstractNumId w:val="3"/>
  </w:num>
  <w:num w:numId="21">
    <w:abstractNumId w:val="24"/>
  </w:num>
  <w:num w:numId="22">
    <w:abstractNumId w:val="18"/>
  </w:num>
  <w:num w:numId="23">
    <w:abstractNumId w:val="38"/>
  </w:num>
  <w:num w:numId="24">
    <w:abstractNumId w:val="32"/>
  </w:num>
  <w:num w:numId="25">
    <w:abstractNumId w:val="39"/>
  </w:num>
  <w:num w:numId="26">
    <w:abstractNumId w:val="2"/>
  </w:num>
  <w:num w:numId="27">
    <w:abstractNumId w:val="0"/>
  </w:num>
  <w:num w:numId="28">
    <w:abstractNumId w:val="23"/>
  </w:num>
  <w:num w:numId="29">
    <w:abstractNumId w:val="25"/>
  </w:num>
  <w:num w:numId="30">
    <w:abstractNumId w:val="14"/>
  </w:num>
  <w:num w:numId="31">
    <w:abstractNumId w:val="34"/>
  </w:num>
  <w:num w:numId="32">
    <w:abstractNumId w:val="36"/>
  </w:num>
  <w:num w:numId="33">
    <w:abstractNumId w:val="17"/>
  </w:num>
  <w:num w:numId="34">
    <w:abstractNumId w:val="13"/>
  </w:num>
  <w:num w:numId="35">
    <w:abstractNumId w:val="28"/>
  </w:num>
  <w:num w:numId="36">
    <w:abstractNumId w:val="41"/>
  </w:num>
  <w:num w:numId="37">
    <w:abstractNumId w:val="15"/>
  </w:num>
  <w:num w:numId="38">
    <w:abstractNumId w:val="37"/>
  </w:num>
  <w:num w:numId="39">
    <w:abstractNumId w:val="22"/>
  </w:num>
  <w:num w:numId="40">
    <w:abstractNumId w:val="6"/>
  </w:num>
  <w:num w:numId="41">
    <w:abstractNumId w:val="29"/>
  </w:num>
  <w:num w:numId="42">
    <w:abstractNumId w:val="1"/>
  </w:num>
  <w:num w:numId="43">
    <w:abstractNumId w:val="35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FE6"/>
    <w:rsid w:val="00004EC2"/>
    <w:rsid w:val="000306E0"/>
    <w:rsid w:val="001D5D5F"/>
    <w:rsid w:val="002414EF"/>
    <w:rsid w:val="002D526E"/>
    <w:rsid w:val="00390927"/>
    <w:rsid w:val="00391B50"/>
    <w:rsid w:val="003E768A"/>
    <w:rsid w:val="00400DE1"/>
    <w:rsid w:val="00433A05"/>
    <w:rsid w:val="00495148"/>
    <w:rsid w:val="004B211D"/>
    <w:rsid w:val="005672A4"/>
    <w:rsid w:val="0067098F"/>
    <w:rsid w:val="00690EFB"/>
    <w:rsid w:val="006E0936"/>
    <w:rsid w:val="00722EA5"/>
    <w:rsid w:val="00726679"/>
    <w:rsid w:val="0073354F"/>
    <w:rsid w:val="00741E79"/>
    <w:rsid w:val="007E068A"/>
    <w:rsid w:val="008C04C0"/>
    <w:rsid w:val="00947596"/>
    <w:rsid w:val="009F3C43"/>
    <w:rsid w:val="00AF4B5D"/>
    <w:rsid w:val="00B06A58"/>
    <w:rsid w:val="00B80CE8"/>
    <w:rsid w:val="00B865AF"/>
    <w:rsid w:val="00C23C52"/>
    <w:rsid w:val="00CA5C31"/>
    <w:rsid w:val="00CD0CD9"/>
    <w:rsid w:val="00CE2079"/>
    <w:rsid w:val="00D66D39"/>
    <w:rsid w:val="00D85461"/>
    <w:rsid w:val="00F0296C"/>
    <w:rsid w:val="00F20FE6"/>
    <w:rsid w:val="00F5051A"/>
    <w:rsid w:val="00FF3A6F"/>
    <w:rsid w:val="00FF3E53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20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4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12</Pages>
  <Words>3055</Words>
  <Characters>17418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VZHODNA EVROPA</dc:title>
  <dc:subject/>
  <dc:creator>Nina</dc:creator>
  <cp:keywords/>
  <dc:description/>
  <cp:lastModifiedBy>Nataša</cp:lastModifiedBy>
  <cp:revision>2</cp:revision>
  <cp:lastPrinted>2012-03-09T14:50:00Z</cp:lastPrinted>
  <dcterms:created xsi:type="dcterms:W3CDTF">2013-03-19T17:47:00Z</dcterms:created>
  <dcterms:modified xsi:type="dcterms:W3CDTF">2013-03-19T17:47:00Z</dcterms:modified>
</cp:coreProperties>
</file>