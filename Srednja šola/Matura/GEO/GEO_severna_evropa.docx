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00F" w:rsidRDefault="0077500F" w:rsidP="002C0EFF">
      <w:pPr>
        <w:jc w:val="center"/>
        <w:rPr>
          <w:rFonts w:ascii="Arial" w:hAnsi="Arial" w:cs="Arial"/>
          <w:sz w:val="40"/>
          <w:szCs w:val="40"/>
        </w:rPr>
      </w:pPr>
      <w:r w:rsidRPr="002C0EFF">
        <w:rPr>
          <w:rFonts w:ascii="Arial" w:hAnsi="Arial" w:cs="Arial"/>
          <w:sz w:val="40"/>
          <w:szCs w:val="40"/>
        </w:rPr>
        <w:t>SEVERNA EVROPA</w:t>
      </w:r>
    </w:p>
    <w:p w:rsidR="0077500F" w:rsidRPr="003442B0" w:rsidRDefault="0077500F" w:rsidP="002C0EFF">
      <w:pPr>
        <w:rPr>
          <w:rFonts w:ascii="Arial" w:hAnsi="Arial" w:cs="Arial"/>
          <w:b/>
          <w:sz w:val="24"/>
          <w:szCs w:val="24"/>
          <w:u w:val="single"/>
        </w:rPr>
      </w:pPr>
      <w:r w:rsidRPr="003442B0">
        <w:rPr>
          <w:rFonts w:ascii="Arial" w:hAnsi="Arial" w:cs="Arial"/>
          <w:b/>
          <w:sz w:val="24"/>
          <w:szCs w:val="24"/>
          <w:u w:val="single"/>
        </w:rPr>
        <w:t>GEOGRAFSKI OKVIR</w:t>
      </w:r>
    </w:p>
    <w:p w:rsidR="0077500F" w:rsidRDefault="0077500F" w:rsidP="002C0E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442B0">
        <w:rPr>
          <w:rFonts w:ascii="Arial" w:hAnsi="Arial" w:cs="Arial"/>
          <w:b/>
        </w:rPr>
        <w:t>Nordijske države:</w:t>
      </w:r>
      <w:r>
        <w:rPr>
          <w:rFonts w:ascii="Arial" w:hAnsi="Arial" w:cs="Arial"/>
        </w:rPr>
        <w:t xml:space="preserve"> Norveška, Švedska, Finska, Islandija, Danska</w:t>
      </w:r>
    </w:p>
    <w:p w:rsidR="0077500F" w:rsidRDefault="0077500F" w:rsidP="002C0E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442B0">
        <w:rPr>
          <w:rFonts w:ascii="Arial" w:hAnsi="Arial" w:cs="Arial"/>
          <w:b/>
        </w:rPr>
        <w:t>Pribaltske države:</w:t>
      </w:r>
      <w:r>
        <w:rPr>
          <w:rFonts w:ascii="Arial" w:hAnsi="Arial" w:cs="Arial"/>
        </w:rPr>
        <w:t xml:space="preserve"> Estonija, Litva, Latvija (slabše gospodarsko razvite)</w:t>
      </w:r>
    </w:p>
    <w:p w:rsidR="0077500F" w:rsidRDefault="0077500F" w:rsidP="003442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442B0">
        <w:rPr>
          <w:rFonts w:ascii="Arial" w:hAnsi="Arial" w:cs="Arial"/>
          <w:b/>
        </w:rPr>
        <w:t>Skupne značilnosti:</w:t>
      </w:r>
      <w:r>
        <w:rPr>
          <w:rFonts w:ascii="Arial" w:hAnsi="Arial" w:cs="Arial"/>
        </w:rPr>
        <w:t xml:space="preserve"> geografska lega, geološka zgradba, podnebje, kulturna sorodnost; protestantska veroizpoved, sorodni jezik, socialni in gospodarski razvoj, poselitev.</w:t>
      </w:r>
    </w:p>
    <w:p w:rsidR="0077500F" w:rsidRDefault="0077500F" w:rsidP="003442B0">
      <w:pPr>
        <w:rPr>
          <w:rFonts w:ascii="Arial" w:hAnsi="Arial" w:cs="Arial"/>
          <w:b/>
          <w:sz w:val="24"/>
          <w:szCs w:val="24"/>
          <w:u w:val="single"/>
        </w:rPr>
      </w:pPr>
      <w:r w:rsidRPr="003442B0">
        <w:rPr>
          <w:rFonts w:ascii="Arial" w:hAnsi="Arial" w:cs="Arial"/>
          <w:b/>
          <w:sz w:val="24"/>
          <w:szCs w:val="24"/>
          <w:u w:val="single"/>
        </w:rPr>
        <w:t>POSEBNOSTI GOSPODARSKEGA IN SOCIALNEGA ŽIVLJENJA</w:t>
      </w:r>
    </w:p>
    <w:p w:rsidR="0077500F" w:rsidRDefault="0077500F" w:rsidP="003442B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 del Skandinavije sega daleč prek severnega tečajnika do rta Nordkapp.</w:t>
      </w:r>
    </w:p>
    <w:p w:rsidR="0077500F" w:rsidRDefault="0077500F" w:rsidP="007A0A3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Zaradi tega: hladnejše podnebje, omejitve za poselitev in kmetijstvo</w:t>
      </w:r>
    </w:p>
    <w:p w:rsidR="0077500F" w:rsidRDefault="0077500F" w:rsidP="007A0A3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Zgostitev prebivalstva na jugu.</w:t>
      </w:r>
    </w:p>
    <w:p w:rsidR="0077500F" w:rsidRDefault="0077500F" w:rsidP="007A0A3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Nordijske države redko poseljene – težave in stroški (gradnja šol, prometnic…)</w:t>
      </w:r>
    </w:p>
    <w:p w:rsidR="0077500F" w:rsidRDefault="0077500F" w:rsidP="007A0A3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Države z najvišjim standardom BDP/preb. v Evropi . (zaradi visoke stopnje razvitosti)</w:t>
      </w:r>
    </w:p>
    <w:p w:rsidR="0077500F" w:rsidRDefault="0077500F" w:rsidP="007A0A3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Manjše socialne razlike kot drugje.</w:t>
      </w:r>
    </w:p>
    <w:p w:rsidR="0077500F" w:rsidRDefault="0077500F" w:rsidP="007A0A3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Nordijske države v EU – izjemi sta le Norveška in Islandija</w:t>
      </w:r>
    </w:p>
    <w:p w:rsidR="0077500F" w:rsidRDefault="0077500F" w:rsidP="007A0A3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Prevladuje izvoz v druge dele Evrope.</w:t>
      </w:r>
    </w:p>
    <w:p w:rsidR="0077500F" w:rsidRDefault="0077500F" w:rsidP="007A0A3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Več je podjetij iz ND, ki posluje v tujini, kot tujih podjetij ki poslujejo v ND.</w:t>
      </w:r>
    </w:p>
    <w:p w:rsidR="0077500F" w:rsidRDefault="0077500F" w:rsidP="00206DA2">
      <w:pPr>
        <w:rPr>
          <w:rFonts w:ascii="Arial" w:hAnsi="Arial" w:cs="Arial"/>
          <w:b/>
          <w:sz w:val="24"/>
          <w:szCs w:val="24"/>
          <w:u w:val="single"/>
        </w:rPr>
      </w:pPr>
      <w:r w:rsidRPr="00206DA2">
        <w:rPr>
          <w:rFonts w:ascii="Arial" w:hAnsi="Arial" w:cs="Arial"/>
          <w:b/>
          <w:sz w:val="24"/>
          <w:szCs w:val="24"/>
          <w:u w:val="single"/>
        </w:rPr>
        <w:t>POVRŠJE</w:t>
      </w:r>
    </w:p>
    <w:p w:rsidR="0077500F" w:rsidRDefault="0077500F" w:rsidP="00206DA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06DA2">
        <w:rPr>
          <w:rFonts w:ascii="Arial" w:hAnsi="Arial" w:cs="Arial"/>
          <w:b/>
        </w:rPr>
        <w:t>Skandinavsko gorovje</w:t>
      </w:r>
      <w:r>
        <w:rPr>
          <w:rFonts w:ascii="Arial" w:hAnsi="Arial" w:cs="Arial"/>
        </w:rPr>
        <w:t xml:space="preserve"> – starejši paleozoik, kaledonska orogeneza, paleoevropa</w:t>
      </w:r>
    </w:p>
    <w:p w:rsidR="0077500F" w:rsidRDefault="0077500F" w:rsidP="00206DA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06DA2">
        <w:rPr>
          <w:rFonts w:ascii="Arial" w:hAnsi="Arial" w:cs="Arial"/>
          <w:b/>
        </w:rPr>
        <w:t>Baltski ščit</w:t>
      </w:r>
      <w:r>
        <w:rPr>
          <w:rFonts w:ascii="Arial" w:hAnsi="Arial" w:cs="Arial"/>
        </w:rPr>
        <w:t xml:space="preserve"> – predkambrijske kamnine, najstarejši del Evrope</w:t>
      </w:r>
    </w:p>
    <w:p w:rsidR="0077500F" w:rsidRPr="00206DA2" w:rsidRDefault="0077500F" w:rsidP="00206DA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Pleistocenska poledenitev; </w:t>
      </w:r>
      <w:r>
        <w:rPr>
          <w:rFonts w:ascii="Arial" w:hAnsi="Arial" w:cs="Arial"/>
        </w:rPr>
        <w:t>k</w:t>
      </w:r>
      <w:r w:rsidRPr="00206DA2">
        <w:rPr>
          <w:rFonts w:ascii="Arial" w:hAnsi="Arial" w:cs="Arial"/>
        </w:rPr>
        <w:t xml:space="preserve">ontinentalna poledenitev </w:t>
      </w:r>
    </w:p>
    <w:p w:rsidR="0077500F" w:rsidRDefault="0077500F" w:rsidP="003322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Posledice: </w:t>
      </w:r>
    </w:p>
    <w:p w:rsidR="0077500F" w:rsidRDefault="0077500F" w:rsidP="003322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32227">
        <w:rPr>
          <w:rFonts w:ascii="Arial" w:hAnsi="Arial" w:cs="Arial"/>
          <w:b/>
        </w:rPr>
        <w:t>Fjordi</w:t>
      </w:r>
      <w:r>
        <w:rPr>
          <w:rFonts w:ascii="Arial" w:hAnsi="Arial" w:cs="Arial"/>
        </w:rPr>
        <w:t xml:space="preserve"> – taljenje ledu </w:t>
      </w:r>
      <w:r w:rsidRPr="0033222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dvig gladine morja </w:t>
      </w:r>
      <w:r w:rsidRPr="002425F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zalilo obale in kopno (Kjer je zalilo globoke ledeniške doline so nastali fjordi) </w:t>
      </w:r>
      <w:r w:rsidRPr="002425F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ob Z Norveški obali.</w:t>
      </w:r>
    </w:p>
    <w:p w:rsidR="0077500F" w:rsidRPr="002425FD" w:rsidRDefault="0077500F" w:rsidP="002425F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425FD">
        <w:rPr>
          <w:rFonts w:ascii="Arial" w:hAnsi="Arial" w:cs="Arial"/>
          <w:b/>
        </w:rPr>
        <w:t>Fjelli</w:t>
      </w:r>
      <w:r>
        <w:rPr>
          <w:rFonts w:ascii="Arial" w:hAnsi="Arial" w:cs="Arial"/>
          <w:b/>
        </w:rPr>
        <w:t xml:space="preserve"> </w:t>
      </w:r>
      <w:r w:rsidRPr="002425FD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gorato in uravnano površje </w:t>
      </w:r>
      <w:r w:rsidRPr="002425F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planota nad fjordi (1200m- Tundra)</w:t>
      </w:r>
    </w:p>
    <w:p w:rsidR="0077500F" w:rsidRDefault="0077500F" w:rsidP="003322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Platojski </w:t>
      </w:r>
      <w:r w:rsidRPr="002425FD">
        <w:rPr>
          <w:rFonts w:ascii="Arial" w:hAnsi="Arial" w:cs="Arial"/>
          <w:b/>
        </w:rPr>
        <w:t>ledeniki</w:t>
      </w:r>
      <w:r w:rsidRPr="002425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 </w:t>
      </w:r>
      <w:r w:rsidRPr="002425FD">
        <w:rPr>
          <w:rFonts w:ascii="Arial" w:hAnsi="Arial" w:cs="Arial"/>
        </w:rPr>
        <w:t>debelina ledu največ</w:t>
      </w:r>
      <w:r>
        <w:rPr>
          <w:rFonts w:ascii="Arial" w:hAnsi="Arial" w:cs="Arial"/>
        </w:rPr>
        <w:t>ja na vrhu platojev oz. uravnav</w:t>
      </w:r>
    </w:p>
    <w:p w:rsidR="0077500F" w:rsidRPr="002425FD" w:rsidRDefault="0077500F" w:rsidP="003322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Ledeniški jeziki </w:t>
      </w:r>
      <w:r>
        <w:rPr>
          <w:rFonts w:ascii="Arial" w:hAnsi="Arial" w:cs="Arial"/>
        </w:rPr>
        <w:t xml:space="preserve">– izpod njih tečejo po strmih strugah kratki, vodnati vodotoki </w:t>
      </w:r>
      <w:r w:rsidRPr="002425F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vodna energija </w:t>
      </w:r>
    </w:p>
    <w:p w:rsidR="0077500F" w:rsidRDefault="0077500F" w:rsidP="003322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32227">
        <w:rPr>
          <w:rFonts w:ascii="Arial" w:hAnsi="Arial" w:cs="Arial"/>
          <w:b/>
        </w:rPr>
        <w:t>Ledeniška jezera</w:t>
      </w:r>
      <w:r>
        <w:rPr>
          <w:rFonts w:ascii="Arial" w:hAnsi="Arial" w:cs="Arial"/>
        </w:rPr>
        <w:t xml:space="preserve"> - nastala v kotanjah za morenskimi nasipi </w:t>
      </w:r>
      <w:r w:rsidRPr="002425F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J Švedske, Finska (jezerska pokrajina)</w:t>
      </w:r>
    </w:p>
    <w:p w:rsidR="0077500F" w:rsidRPr="002425FD" w:rsidRDefault="0077500F" w:rsidP="003322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Grbinasti otočki</w:t>
      </w:r>
    </w:p>
    <w:p w:rsidR="0077500F" w:rsidRPr="002425FD" w:rsidRDefault="0077500F" w:rsidP="002425F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Islandija </w:t>
      </w:r>
      <w:r>
        <w:rPr>
          <w:rFonts w:ascii="Arial" w:hAnsi="Arial" w:cs="Arial"/>
        </w:rPr>
        <w:t>– vulkansko in ledeniško delovanje</w:t>
      </w:r>
    </w:p>
    <w:p w:rsidR="0077500F" w:rsidRDefault="0077500F" w:rsidP="003322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Danska</w:t>
      </w:r>
      <w:r>
        <w:rPr>
          <w:rFonts w:ascii="Arial" w:hAnsi="Arial" w:cs="Arial"/>
        </w:rPr>
        <w:t xml:space="preserve"> – morski in rečni nanosi (rodovitna prst)</w:t>
      </w:r>
    </w:p>
    <w:p w:rsidR="0077500F" w:rsidRDefault="0077500F" w:rsidP="002425FD">
      <w:pPr>
        <w:rPr>
          <w:rFonts w:ascii="Arial" w:hAnsi="Arial" w:cs="Arial"/>
          <w:b/>
          <w:sz w:val="24"/>
          <w:szCs w:val="24"/>
          <w:u w:val="single"/>
        </w:rPr>
      </w:pPr>
    </w:p>
    <w:p w:rsidR="0077500F" w:rsidRDefault="0077500F" w:rsidP="002425FD">
      <w:pPr>
        <w:rPr>
          <w:rFonts w:ascii="Arial" w:hAnsi="Arial" w:cs="Arial"/>
          <w:b/>
          <w:sz w:val="24"/>
          <w:szCs w:val="24"/>
          <w:u w:val="single"/>
        </w:rPr>
      </w:pPr>
    </w:p>
    <w:p w:rsidR="0077500F" w:rsidRDefault="0077500F" w:rsidP="002425FD">
      <w:pPr>
        <w:rPr>
          <w:rFonts w:ascii="Arial" w:hAnsi="Arial" w:cs="Arial"/>
          <w:b/>
          <w:sz w:val="24"/>
          <w:szCs w:val="24"/>
          <w:u w:val="single"/>
        </w:rPr>
      </w:pPr>
    </w:p>
    <w:p w:rsidR="0077500F" w:rsidRDefault="0077500F" w:rsidP="002425FD">
      <w:pPr>
        <w:rPr>
          <w:rFonts w:ascii="Arial" w:hAnsi="Arial" w:cs="Arial"/>
          <w:b/>
          <w:sz w:val="24"/>
          <w:szCs w:val="24"/>
          <w:u w:val="single"/>
        </w:rPr>
      </w:pPr>
    </w:p>
    <w:p w:rsidR="0077500F" w:rsidRDefault="0077500F" w:rsidP="00526ADE">
      <w:pPr>
        <w:rPr>
          <w:rFonts w:ascii="Arial" w:hAnsi="Arial" w:cs="Arial"/>
          <w:b/>
          <w:sz w:val="24"/>
          <w:szCs w:val="24"/>
          <w:u w:val="single"/>
        </w:rPr>
      </w:pPr>
    </w:p>
    <w:p w:rsidR="0077500F" w:rsidRPr="00526ADE" w:rsidRDefault="0077500F" w:rsidP="00526AD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PODNEBNI DEJAVNIKI</w:t>
      </w:r>
    </w:p>
    <w:p w:rsidR="0077500F" w:rsidRPr="00526ADE" w:rsidRDefault="0077500F" w:rsidP="00526AD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26ADE">
        <w:rPr>
          <w:rFonts w:ascii="Arial" w:hAnsi="Arial" w:cs="Arial"/>
        </w:rPr>
        <w:t xml:space="preserve">Geografska širina – vpliva samo na temperaturo </w:t>
      </w:r>
    </w:p>
    <w:p w:rsidR="0077500F" w:rsidRPr="00BF7874" w:rsidRDefault="0077500F" w:rsidP="00BF787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Oddaljenost od morja –  vpliva na temperaturne amplitude in količino padavin</w:t>
      </w:r>
    </w:p>
    <w:p w:rsidR="0077500F" w:rsidRDefault="0077500F" w:rsidP="00BF787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Relief – vpliva na temp. z nadmorsko višino, količina padavin ob orografskih pregradah (privetrna stran)</w:t>
      </w:r>
    </w:p>
    <w:p w:rsidR="0077500F" w:rsidRDefault="0077500F" w:rsidP="00BF787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Severnoatlantski tok – topel tok segreva obale zato ne zmrznejo ( obale Danske, Islandije, Norveške) </w:t>
      </w:r>
    </w:p>
    <w:p w:rsidR="0077500F" w:rsidRDefault="0077500F" w:rsidP="00BF787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PODNEBNI TIPI</w:t>
      </w:r>
    </w:p>
    <w:p w:rsidR="0077500F" w:rsidRDefault="0077500F" w:rsidP="00BF787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OCEANSKO PODNEBJE (obale Norveške, Danska, Bergan)</w:t>
      </w:r>
    </w:p>
    <w:p w:rsidR="0077500F" w:rsidRDefault="0077500F" w:rsidP="007D520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Območja ob atlantskem oceanu</w:t>
      </w:r>
    </w:p>
    <w:p w:rsidR="0077500F" w:rsidRDefault="0077500F" w:rsidP="007D520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Mile zime, vroča poletja, oblačnost, zahodni vetrovi</w:t>
      </w:r>
    </w:p>
    <w:p w:rsidR="0077500F" w:rsidRDefault="0077500F" w:rsidP="007D520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D520D">
        <w:rPr>
          <w:rFonts w:ascii="Arial" w:hAnsi="Arial" w:cs="Arial"/>
          <w:b/>
        </w:rPr>
        <w:t>Rastlinstvo:</w:t>
      </w:r>
      <w:r>
        <w:rPr>
          <w:rFonts w:ascii="Arial" w:hAnsi="Arial" w:cs="Arial"/>
        </w:rPr>
        <w:t xml:space="preserve"> listnati gozd</w:t>
      </w:r>
    </w:p>
    <w:p w:rsidR="0077500F" w:rsidRDefault="0077500F" w:rsidP="007D520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D520D">
        <w:rPr>
          <w:rFonts w:ascii="Arial" w:hAnsi="Arial" w:cs="Arial"/>
          <w:b/>
        </w:rPr>
        <w:t>Padavine:</w:t>
      </w:r>
      <w:r>
        <w:rPr>
          <w:rFonts w:ascii="Arial" w:hAnsi="Arial" w:cs="Arial"/>
        </w:rPr>
        <w:t xml:space="preserve"> količina padavin je enakomerno razporejena oddajajo vlažne zračne mase na privetrni strani </w:t>
      </w:r>
      <w:r w:rsidRPr="007D520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največ padavin v Evropi</w:t>
      </w:r>
    </w:p>
    <w:p w:rsidR="0077500F" w:rsidRDefault="0077500F" w:rsidP="00526AD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Norveške obale (pozimi ne zmrznejo) poseljene vse do Nordkappa.</w:t>
      </w:r>
    </w:p>
    <w:p w:rsidR="0077500F" w:rsidRDefault="0077500F" w:rsidP="00526AD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26ADE">
        <w:rPr>
          <w:rFonts w:ascii="Arial" w:hAnsi="Arial" w:cs="Arial"/>
        </w:rPr>
        <w:t xml:space="preserve">Obdelovalne površine </w:t>
      </w:r>
      <w:r>
        <w:rPr>
          <w:rFonts w:ascii="Arial" w:hAnsi="Arial" w:cs="Arial"/>
        </w:rPr>
        <w:t xml:space="preserve"> - rodovitna prst</w:t>
      </w:r>
    </w:p>
    <w:p w:rsidR="0077500F" w:rsidRDefault="0077500F" w:rsidP="00526AD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Slabša in vlažna tla – pašništvo </w:t>
      </w:r>
    </w:p>
    <w:p w:rsidR="0077500F" w:rsidRPr="00526ADE" w:rsidRDefault="0077500F" w:rsidP="00526AD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Uspevanje ječmena, ovesa, krompirja, pšenica </w:t>
      </w:r>
    </w:p>
    <w:p w:rsidR="0077500F" w:rsidRDefault="0077500F" w:rsidP="008D5A80">
      <w:pPr>
        <w:pStyle w:val="ListParagraph"/>
        <w:ind w:left="1080"/>
        <w:rPr>
          <w:rFonts w:ascii="Arial" w:hAnsi="Arial" w:cs="Arial"/>
        </w:rPr>
      </w:pPr>
    </w:p>
    <w:p w:rsidR="0077500F" w:rsidRDefault="0077500F" w:rsidP="008D5A8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ZMERNO HLADNO PODNEBJE (Švedska, Finska, Kuopio)</w:t>
      </w:r>
    </w:p>
    <w:p w:rsidR="0077500F" w:rsidRDefault="0077500F" w:rsidP="008D5A8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Mila in kratka poletja, dolge in mrzle zime </w:t>
      </w:r>
    </w:p>
    <w:p w:rsidR="0077500F" w:rsidRDefault="0077500F" w:rsidP="008D5A8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Letne temperaturne amplitude proti V vse večje.</w:t>
      </w:r>
    </w:p>
    <w:p w:rsidR="0077500F" w:rsidRDefault="0077500F" w:rsidP="008D5A8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D5A80">
        <w:rPr>
          <w:rFonts w:ascii="Arial" w:hAnsi="Arial" w:cs="Arial"/>
          <w:b/>
        </w:rPr>
        <w:t>Rastlinstvo</w:t>
      </w:r>
      <w:r>
        <w:rPr>
          <w:rFonts w:ascii="Arial" w:hAnsi="Arial" w:cs="Arial"/>
        </w:rPr>
        <w:t>: iglasti gozd -  macesni, smreke, bori</w:t>
      </w:r>
    </w:p>
    <w:p w:rsidR="0077500F" w:rsidRPr="008D5A80" w:rsidRDefault="0077500F" w:rsidP="008D5A80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8D5A80">
        <w:rPr>
          <w:rFonts w:ascii="Arial" w:hAnsi="Arial" w:cs="Arial"/>
          <w:b/>
        </w:rPr>
        <w:t>Padavine: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višek padavin poleti, količina padavin upada proti V, najmanj - S Finske (Laponska) (500mm)</w:t>
      </w:r>
    </w:p>
    <w:p w:rsidR="0077500F" w:rsidRPr="008D5A80" w:rsidRDefault="0077500F" w:rsidP="008D5A80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Pristanišča ne zmrznejo – omogočena celoletna plovba</w:t>
      </w:r>
    </w:p>
    <w:p w:rsidR="0077500F" w:rsidRPr="00526ADE" w:rsidRDefault="0077500F" w:rsidP="008D5A80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Zmrznjena sta le Belo morje in Botnijski zaliv (nekaj mesecev), zaradi vzhodnih vetrov ki prinašajo močno ohlajene zračne mase</w:t>
      </w:r>
    </w:p>
    <w:p w:rsidR="0077500F" w:rsidRPr="00DB7141" w:rsidRDefault="0077500F" w:rsidP="008D5A80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Finska in Švedska – najbolj gozdnati državi</w:t>
      </w:r>
    </w:p>
    <w:p w:rsidR="0077500F" w:rsidRPr="008D5A80" w:rsidRDefault="0077500F" w:rsidP="00DB7141">
      <w:pPr>
        <w:pStyle w:val="ListParagraph"/>
        <w:ind w:left="1080"/>
        <w:rPr>
          <w:rFonts w:ascii="Arial" w:hAnsi="Arial" w:cs="Arial"/>
          <w:b/>
        </w:rPr>
      </w:pPr>
    </w:p>
    <w:p w:rsidR="0077500F" w:rsidRDefault="0077500F" w:rsidP="00DB714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TUNDRSKO PODNEBJE (Vardo)</w:t>
      </w:r>
    </w:p>
    <w:p w:rsidR="0077500F" w:rsidRDefault="0077500F" w:rsidP="00DB714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Dolge zime, kratka sveža poletja</w:t>
      </w:r>
    </w:p>
    <w:p w:rsidR="0077500F" w:rsidRPr="00DB7141" w:rsidRDefault="0077500F" w:rsidP="00DB7141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DB7141">
        <w:rPr>
          <w:rFonts w:ascii="Arial" w:hAnsi="Arial" w:cs="Arial"/>
          <w:b/>
        </w:rPr>
        <w:t xml:space="preserve">Rastlinstvo: </w:t>
      </w:r>
      <w:r>
        <w:rPr>
          <w:rFonts w:ascii="Arial" w:hAnsi="Arial" w:cs="Arial"/>
        </w:rPr>
        <w:t xml:space="preserve">tundra – mahovi, lišaji, grmi, trave, pritlikave breze, resave </w:t>
      </w:r>
    </w:p>
    <w:p w:rsidR="0077500F" w:rsidRPr="00DB7141" w:rsidRDefault="0077500F" w:rsidP="00DB7141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Padavine: </w:t>
      </w:r>
      <w:r>
        <w:rPr>
          <w:rFonts w:ascii="Arial" w:hAnsi="Arial" w:cs="Arial"/>
        </w:rPr>
        <w:t>enakomerno razporejene (250mm)</w:t>
      </w:r>
    </w:p>
    <w:p w:rsidR="0077500F" w:rsidRPr="00DB7141" w:rsidRDefault="0077500F" w:rsidP="00DB7141">
      <w:pPr>
        <w:pStyle w:val="ListParagraph"/>
        <w:ind w:left="1080"/>
        <w:rPr>
          <w:rFonts w:ascii="Arial" w:hAnsi="Arial" w:cs="Arial"/>
          <w:b/>
        </w:rPr>
      </w:pPr>
    </w:p>
    <w:p w:rsidR="0077500F" w:rsidRPr="00DB7141" w:rsidRDefault="0077500F" w:rsidP="00DB7141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KONTINETALNO VLAŽNO PODNEBJE(J Švedska, J Finska, pribaltske države)</w:t>
      </w:r>
    </w:p>
    <w:p w:rsidR="0077500F" w:rsidRPr="00DB7141" w:rsidRDefault="0077500F" w:rsidP="00DB7141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Temperature so odvisne od geog. širine in kontinentalnosti (S nižje kot J)</w:t>
      </w:r>
    </w:p>
    <w:p w:rsidR="0077500F" w:rsidRPr="00DB7141" w:rsidRDefault="0077500F" w:rsidP="00DB7141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Bolj kot gremo proti V večje so temp. amplitude, manj padavin</w:t>
      </w:r>
    </w:p>
    <w:p w:rsidR="0077500F" w:rsidRPr="00DB7141" w:rsidRDefault="0077500F" w:rsidP="00DB7141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DB7141">
        <w:rPr>
          <w:rFonts w:ascii="Arial" w:hAnsi="Arial" w:cs="Arial"/>
          <w:b/>
        </w:rPr>
        <w:t>Rastlinstvo:</w:t>
      </w:r>
      <w:r>
        <w:rPr>
          <w:rFonts w:ascii="Arial" w:hAnsi="Arial" w:cs="Arial"/>
        </w:rPr>
        <w:t xml:space="preserve"> listnati gozd in mešani gozd</w:t>
      </w:r>
    </w:p>
    <w:p w:rsidR="0077500F" w:rsidRPr="00526ADE" w:rsidRDefault="0077500F" w:rsidP="00DB7141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Padavine: </w:t>
      </w:r>
      <w:r>
        <w:rPr>
          <w:rFonts w:ascii="Arial" w:hAnsi="Arial" w:cs="Arial"/>
        </w:rPr>
        <w:t>višek padavin poleti (250-1250mm)</w:t>
      </w:r>
    </w:p>
    <w:p w:rsidR="0077500F" w:rsidRPr="00DB7141" w:rsidRDefault="0077500F" w:rsidP="00DB7141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Dobre možnosti za intenzivno kmetijstvo</w:t>
      </w:r>
    </w:p>
    <w:p w:rsidR="0077500F" w:rsidRPr="00DB7141" w:rsidRDefault="0077500F" w:rsidP="00DB7141">
      <w:pPr>
        <w:pStyle w:val="ListParagraph"/>
        <w:ind w:left="1080"/>
        <w:rPr>
          <w:rFonts w:ascii="Arial" w:hAnsi="Arial" w:cs="Arial"/>
          <w:b/>
        </w:rPr>
      </w:pPr>
    </w:p>
    <w:p w:rsidR="0077500F" w:rsidRDefault="0077500F" w:rsidP="008D5A8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GORSKO PODNEBJE (Skandinavsko gorovje)</w:t>
      </w:r>
    </w:p>
    <w:p w:rsidR="0077500F" w:rsidRDefault="0077500F" w:rsidP="008D5A8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Gorsko rastlinstvo</w:t>
      </w:r>
    </w:p>
    <w:p w:rsidR="0077500F" w:rsidRDefault="0077500F" w:rsidP="008D5A8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Pasejo jelene</w:t>
      </w:r>
    </w:p>
    <w:p w:rsidR="0077500F" w:rsidRDefault="0077500F" w:rsidP="00E51BD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ENERGIJSKI VIRI</w:t>
      </w:r>
    </w:p>
    <w:p w:rsidR="0077500F" w:rsidRDefault="0077500F" w:rsidP="00E51BD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HIDROELEKTRATNE: Norveška, Švedska, Islandija</w:t>
      </w:r>
    </w:p>
    <w:p w:rsidR="0077500F" w:rsidRDefault="0077500F" w:rsidP="00E51BD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NAFTA IN ZEMELJSKI PLIN: Norveška, Danska, Finska</w:t>
      </w:r>
    </w:p>
    <w:p w:rsidR="0077500F" w:rsidRDefault="0077500F" w:rsidP="00E51BD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INDUSTRIJA ALUMIJA: Norveška, Islandija</w:t>
      </w:r>
    </w:p>
    <w:p w:rsidR="0077500F" w:rsidRDefault="0077500F" w:rsidP="00E51BD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INDUSTRIJA ŽELEZARSTVA: Švedska</w:t>
      </w:r>
    </w:p>
    <w:p w:rsidR="0077500F" w:rsidRDefault="0077500F" w:rsidP="00E51BD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LESNOPREDELOVALN INDUSTRIJA: Finska, Švedska </w:t>
      </w:r>
    </w:p>
    <w:p w:rsidR="0077500F" w:rsidRDefault="0077500F" w:rsidP="00E51BD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HIDROENERGIJA: Islandija</w:t>
      </w:r>
    </w:p>
    <w:p w:rsidR="0077500F" w:rsidRPr="00C10FA4" w:rsidRDefault="0077500F" w:rsidP="00C10FA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Kratke in vodnate reke Skandinavskega gorovja se spuščajo proti Z in so položne proti V. Na Norveškem (jug) prispevajo skoraj vso, na Švedskem (osrednji del) pa polovico električne energije. Finska in Danska manj kot desetino električne energije.</w:t>
      </w:r>
    </w:p>
    <w:p w:rsidR="0077500F" w:rsidRDefault="0077500F" w:rsidP="00E51BD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Pribaltske države so odvisne od uvoza.</w:t>
      </w:r>
    </w:p>
    <w:p w:rsidR="0077500F" w:rsidRDefault="0077500F" w:rsidP="00C10FA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ALTERNATIVNI ENERGIJSKI VIRI</w:t>
      </w:r>
    </w:p>
    <w:p w:rsidR="0077500F" w:rsidRDefault="0077500F" w:rsidP="00C10FA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Elektrarne na veter – Danska</w:t>
      </w:r>
    </w:p>
    <w:p w:rsidR="0077500F" w:rsidRDefault="0077500F" w:rsidP="00C10FA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Moč morskih valov – Norveška </w:t>
      </w:r>
    </w:p>
    <w:p w:rsidR="0077500F" w:rsidRDefault="0077500F" w:rsidP="00C10FA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Geotermalna voda – Islandija </w:t>
      </w:r>
    </w:p>
    <w:p w:rsidR="0077500F" w:rsidRDefault="0077500F" w:rsidP="00076CC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NAFTA – Norveška </w:t>
      </w:r>
    </w:p>
    <w:p w:rsidR="0077500F" w:rsidRDefault="0077500F" w:rsidP="009836A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V 60.-ih letih odkrili nafto.</w:t>
      </w:r>
    </w:p>
    <w:p w:rsidR="0077500F" w:rsidRDefault="0077500F" w:rsidP="009836A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V 70.-ih letih pričeli črpati.</w:t>
      </w:r>
    </w:p>
    <w:p w:rsidR="0077500F" w:rsidRDefault="0077500F" w:rsidP="009836A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Naftna kriza (1973) – zvišanje cen</w:t>
      </w:r>
    </w:p>
    <w:p w:rsidR="0077500F" w:rsidRDefault="0077500F" w:rsidP="009836A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Raziskave in gradnja vrtalnih ploščadi in cevovodov.</w:t>
      </w:r>
    </w:p>
    <w:p w:rsidR="0077500F" w:rsidRDefault="0077500F" w:rsidP="009836A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Največja izvoznica v Evropi.</w:t>
      </w:r>
    </w:p>
    <w:p w:rsidR="0077500F" w:rsidRDefault="0077500F" w:rsidP="009836A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Severno morje – območje izkoriščanja nafte </w:t>
      </w:r>
    </w:p>
    <w:p w:rsidR="0077500F" w:rsidRDefault="0077500F" w:rsidP="009836A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KISLI DEŽ</w:t>
      </w:r>
    </w:p>
    <w:p w:rsidR="0077500F" w:rsidRDefault="0077500F" w:rsidP="009836A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Emisije žveplovih in dušikovih oksidov, ki jih prinašajo vetrovi (Nemčija, Poljska, VB, Rusija)</w:t>
      </w:r>
    </w:p>
    <w:p w:rsidR="0077500F" w:rsidRDefault="0077500F" w:rsidP="009836A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Emisije so se najbolj povečale po letu 1970 (kritično v Švedskih in Norveških jezerih)</w:t>
      </w:r>
    </w:p>
    <w:p w:rsidR="0077500F" w:rsidRDefault="0077500F" w:rsidP="009836A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Posledice: večje kot drugod, kjer površje sestavljajo silikatne kamnine (gnajs, granit)</w:t>
      </w:r>
    </w:p>
    <w:p w:rsidR="0077500F" w:rsidRDefault="0077500F" w:rsidP="009836A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Primanjkovanje kalcija (ki je naravni katalizator kislin) </w:t>
      </w:r>
    </w:p>
    <w:p w:rsidR="0077500F" w:rsidRDefault="0077500F" w:rsidP="009836A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Umiranje gozdov (iglasti – Finka - Laposnka), jezer, tal…</w:t>
      </w:r>
    </w:p>
    <w:p w:rsidR="0077500F" w:rsidRDefault="0077500F" w:rsidP="00BE390B">
      <w:pPr>
        <w:rPr>
          <w:rFonts w:ascii="Arial" w:hAnsi="Arial" w:cs="Arial"/>
          <w:b/>
          <w:sz w:val="24"/>
          <w:szCs w:val="24"/>
          <w:u w:val="single"/>
        </w:rPr>
      </w:pPr>
      <w:r w:rsidRPr="00BE390B">
        <w:rPr>
          <w:rFonts w:ascii="Arial" w:hAnsi="Arial" w:cs="Arial"/>
          <w:b/>
          <w:sz w:val="24"/>
          <w:szCs w:val="24"/>
          <w:u w:val="single"/>
        </w:rPr>
        <w:t>ISLANDIJA</w:t>
      </w:r>
    </w:p>
    <w:p w:rsidR="0077500F" w:rsidRDefault="0077500F" w:rsidP="00BE390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Otoška država v severnem delu Atlantskega ocena.</w:t>
      </w:r>
    </w:p>
    <w:p w:rsidR="0077500F" w:rsidRDefault="0077500F" w:rsidP="00BE390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Leži na srednje atlantskem grbtu.</w:t>
      </w:r>
    </w:p>
    <w:p w:rsidR="0077500F" w:rsidRDefault="0077500F" w:rsidP="00BE390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Severno ameriška in evrazijska plošča</w:t>
      </w:r>
    </w:p>
    <w:p w:rsidR="0077500F" w:rsidRDefault="0077500F" w:rsidP="00BE390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Je vulkanskega izvora </w:t>
      </w:r>
    </w:p>
    <w:p w:rsidR="0077500F" w:rsidRDefault="0077500F" w:rsidP="00BE390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Živahna potresna in vulkanska delovanja.</w:t>
      </w:r>
    </w:p>
    <w:p w:rsidR="0077500F" w:rsidRDefault="0077500F" w:rsidP="00BE390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V 19. Stol. umrlo zaradi vulkana skoraj 1/5 ljudi</w:t>
      </w:r>
    </w:p>
    <w:p w:rsidR="0077500F" w:rsidRDefault="0077500F" w:rsidP="00BE390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Poselitev primerna na obalnem pasu</w:t>
      </w:r>
    </w:p>
    <w:p w:rsidR="0077500F" w:rsidRDefault="0077500F" w:rsidP="00BE390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Edina evropska država, ki ne prestavlja ur / zimski čas.</w:t>
      </w:r>
    </w:p>
    <w:p w:rsidR="0077500F" w:rsidRDefault="0077500F" w:rsidP="00BE390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Leta 1963 – podmorski izbruh – otok Surtsey ali Novi otok.</w:t>
      </w:r>
    </w:p>
    <w:p w:rsidR="0077500F" w:rsidRDefault="0077500F" w:rsidP="00BE390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Islandci so se naučili živeti z muhasto naravo.</w:t>
      </w:r>
    </w:p>
    <w:p w:rsidR="0077500F" w:rsidRDefault="0077500F" w:rsidP="00BE390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GEOTERMALNA VODA:</w:t>
      </w:r>
    </w:p>
    <w:p w:rsidR="0077500F" w:rsidRDefault="0077500F" w:rsidP="0025071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Za ogrevanje stanovanj in rastlinjakov,</w:t>
      </w:r>
    </w:p>
    <w:p w:rsidR="0077500F" w:rsidRDefault="0077500F" w:rsidP="0025071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Za proizvodnjo električne energije,</w:t>
      </w:r>
    </w:p>
    <w:p w:rsidR="0077500F" w:rsidRDefault="0077500F" w:rsidP="0025071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Sušenje sena,</w:t>
      </w:r>
    </w:p>
    <w:p w:rsidR="0077500F" w:rsidRDefault="0077500F" w:rsidP="0025071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Pridobivanje soli,</w:t>
      </w:r>
    </w:p>
    <w:p w:rsidR="0077500F" w:rsidRDefault="0077500F" w:rsidP="0025071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Javna kopališča </w:t>
      </w:r>
    </w:p>
    <w:p w:rsidR="0077500F" w:rsidRDefault="0077500F" w:rsidP="0025071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RIBIŠKE VOJNE:</w:t>
      </w:r>
    </w:p>
    <w:p w:rsidR="0077500F" w:rsidRDefault="0077500F" w:rsidP="004D18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Najpomembnejša gospodarska dejavnost – ribolov (ukvarja 10% ljudi)</w:t>
      </w:r>
    </w:p>
    <w:p w:rsidR="0077500F" w:rsidRDefault="0077500F" w:rsidP="004D18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Leta 2000 so 80-90% rib ulovili v vodah okoli Islandije – Ribiška vasica Yik</w:t>
      </w:r>
    </w:p>
    <w:p w:rsidR="0077500F" w:rsidRDefault="0077500F" w:rsidP="004D18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99% ulova izvozijo</w:t>
      </w:r>
    </w:p>
    <w:p w:rsidR="0077500F" w:rsidRDefault="0077500F" w:rsidP="004D18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Ribje bogastvo pritegne tuje ribiške ladje </w:t>
      </w:r>
    </w:p>
    <w:p w:rsidR="0077500F" w:rsidRDefault="0077500F" w:rsidP="004D18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Nove ribolovne tehnike povzročile pravo ropanje morij – povzročile prelov 1950 borili so se za povečanje ribolovnega območja.</w:t>
      </w:r>
    </w:p>
    <w:p w:rsidR="0077500F" w:rsidRDefault="0077500F" w:rsidP="004D18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Ulov rib začeli nadzorovati</w:t>
      </w:r>
    </w:p>
    <w:p w:rsidR="0077500F" w:rsidRPr="004D18EC" w:rsidRDefault="0077500F" w:rsidP="004D18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Island</w:t>
      </w:r>
      <w:r w:rsidRPr="004D18EC">
        <w:rPr>
          <w:rFonts w:ascii="Arial" w:hAnsi="Arial" w:cs="Arial"/>
        </w:rPr>
        <w:t xml:space="preserve">ska vlada sprejela ostre ukrepe </w:t>
      </w:r>
    </w:p>
    <w:p w:rsidR="0077500F" w:rsidRDefault="0077500F" w:rsidP="004D18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Prepoved ribolova tujim ladjam</w:t>
      </w:r>
    </w:p>
    <w:p w:rsidR="0077500F" w:rsidRDefault="0077500F" w:rsidP="004D18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Ribolovno območje razširili na 200 morskih milj (370km) od obale</w:t>
      </w:r>
    </w:p>
    <w:p w:rsidR="0077500F" w:rsidRDefault="0077500F" w:rsidP="004D18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Velika trenja in ribiške vojne </w:t>
      </w:r>
    </w:p>
    <w:p w:rsidR="0077500F" w:rsidRDefault="0077500F" w:rsidP="004D18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Leta 1982 razširitev doživela mednarodno priznanje </w:t>
      </w:r>
    </w:p>
    <w:p w:rsidR="0077500F" w:rsidRDefault="0077500F" w:rsidP="004D18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Sušenje rib </w:t>
      </w:r>
    </w:p>
    <w:p w:rsidR="0077500F" w:rsidRDefault="0077500F" w:rsidP="004D18E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NORVEŠKA</w:t>
      </w:r>
    </w:p>
    <w:p w:rsidR="0077500F" w:rsidRDefault="0077500F" w:rsidP="004D18E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Državna in ustavna monarhija v S Evropi</w:t>
      </w:r>
    </w:p>
    <w:p w:rsidR="0077500F" w:rsidRDefault="0077500F" w:rsidP="004D18E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 del Skandinavskega polotoka</w:t>
      </w:r>
    </w:p>
    <w:p w:rsidR="0077500F" w:rsidRDefault="0077500F" w:rsidP="004D18E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Obala je razčlenjena, ima veliko fjordov</w:t>
      </w:r>
    </w:p>
    <w:p w:rsidR="0077500F" w:rsidRDefault="0077500F" w:rsidP="004D18E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Meji na Švedsko, Finsko in Rusijo</w:t>
      </w:r>
    </w:p>
    <w:p w:rsidR="0077500F" w:rsidRDefault="0077500F" w:rsidP="004D18E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Obdana s Severnim, Barentsovim, Norveškim morjem in Atlantskim oceanom.</w:t>
      </w:r>
    </w:p>
    <w:p w:rsidR="0077500F" w:rsidRDefault="0077500F" w:rsidP="004D18E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Jug razvit (nafta, plin), sever nerazvit</w:t>
      </w:r>
    </w:p>
    <w:p w:rsidR="0077500F" w:rsidRDefault="0077500F" w:rsidP="004D18E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Cvetoča država priseljevanja</w:t>
      </w:r>
    </w:p>
    <w:p w:rsidR="0077500F" w:rsidRDefault="0077500F" w:rsidP="004D18E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Kmetijstvo, ribolov, industrija – za lastne potrebe</w:t>
      </w:r>
    </w:p>
    <w:p w:rsidR="0077500F" w:rsidRDefault="0077500F" w:rsidP="00FF26F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Nordkapp – turistično atraktiven </w:t>
      </w:r>
    </w:p>
    <w:p w:rsidR="0077500F" w:rsidRDefault="0077500F" w:rsidP="00FF26F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F26FA">
        <w:rPr>
          <w:rFonts w:ascii="Arial" w:hAnsi="Arial" w:cs="Arial"/>
        </w:rPr>
        <w:t>GOSPODARSKA STRUKTURA</w:t>
      </w:r>
      <w:r>
        <w:rPr>
          <w:rFonts w:ascii="Arial" w:hAnsi="Arial" w:cs="Arial"/>
        </w:rPr>
        <w:t>:</w:t>
      </w:r>
    </w:p>
    <w:p w:rsidR="0077500F" w:rsidRDefault="0077500F" w:rsidP="00FF26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1960 – izseljevanje v ZDA ( Aljaska zaradi podnebja)</w:t>
      </w:r>
    </w:p>
    <w:p w:rsidR="0077500F" w:rsidRDefault="0077500F" w:rsidP="00FF26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Odpovedala vstopu v EU</w:t>
      </w:r>
    </w:p>
    <w:p w:rsidR="0077500F" w:rsidRDefault="0077500F" w:rsidP="00FF26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Visoka stopnja zaščite svojega kmetijstva, ribištva in industrijskih panog.</w:t>
      </w:r>
    </w:p>
    <w:p w:rsidR="0077500F" w:rsidRDefault="0077500F" w:rsidP="00FF26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 črpanju nafte zaposlen le 1% prebivalcev.</w:t>
      </w:r>
    </w:p>
    <w:p w:rsidR="0077500F" w:rsidRDefault="0077500F" w:rsidP="00FF26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Mesti Bergen in Stavanger </w:t>
      </w:r>
      <w:r w:rsidRPr="00FF26F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središče naftne industrije</w:t>
      </w:r>
    </w:p>
    <w:p w:rsidR="0077500F" w:rsidRDefault="0077500F" w:rsidP="00FF26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Neenakomerno poseljena država (večina na J)</w:t>
      </w:r>
    </w:p>
    <w:p w:rsidR="0077500F" w:rsidRDefault="0077500F" w:rsidP="00FF26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Samiji in Laponci na severu</w:t>
      </w:r>
    </w:p>
    <w:p w:rsidR="0077500F" w:rsidRDefault="0077500F" w:rsidP="00055B6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Tudi za poselitev severa – gradnja prometnic, delovna mesta, socialni ukrepi…</w:t>
      </w:r>
    </w:p>
    <w:p w:rsidR="0077500F" w:rsidRDefault="0077500F" w:rsidP="00055B6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RIBIŠTVO:</w:t>
      </w:r>
    </w:p>
    <w:p w:rsidR="0077500F" w:rsidRDefault="0077500F" w:rsidP="00055B6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Ribištvo je pomembna panoga – Ribiški kmetje = pred odkritjem nafte </w:t>
      </w:r>
    </w:p>
    <w:p w:rsidR="0077500F" w:rsidRDefault="0077500F" w:rsidP="00055B6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Industrijski ribolov z jasnim načrtom ulova – prelov</w:t>
      </w:r>
    </w:p>
    <w:p w:rsidR="0077500F" w:rsidRDefault="0077500F" w:rsidP="00055B6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Izkoriščanje ekosistema – deklaracija v Reykjaviku </w:t>
      </w:r>
    </w:p>
    <w:p w:rsidR="0077500F" w:rsidRDefault="0077500F" w:rsidP="00055B6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Ustanovitev ribogojnic – 1. Mesto</w:t>
      </w:r>
    </w:p>
    <w:p w:rsidR="0077500F" w:rsidRDefault="0077500F" w:rsidP="006B0D2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ŠVEDSKA</w:t>
      </w:r>
    </w:p>
    <w:p w:rsidR="0077500F" w:rsidRDefault="0077500F" w:rsidP="0029124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Kraljevina Švedska</w:t>
      </w:r>
    </w:p>
    <w:p w:rsidR="0077500F" w:rsidRDefault="0077500F" w:rsidP="0029124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Glavno mesto Stockholm ( 15 otokov, Severne Benetke), 15 milj. prebivalcev </w:t>
      </w:r>
    </w:p>
    <w:p w:rsidR="0077500F" w:rsidRDefault="0077500F" w:rsidP="0029124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Ena najbolj poraščenih držav </w:t>
      </w:r>
    </w:p>
    <w:p w:rsidR="0077500F" w:rsidRDefault="0077500F" w:rsidP="0029124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INDUSTIJA:</w:t>
      </w:r>
    </w:p>
    <w:p w:rsidR="0077500F" w:rsidRDefault="0077500F" w:rsidP="0029124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Železarstvo in jeklarstvo</w:t>
      </w:r>
    </w:p>
    <w:p w:rsidR="0077500F" w:rsidRDefault="0077500F" w:rsidP="0029124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Problem - transport</w:t>
      </w:r>
    </w:p>
    <w:p w:rsidR="0077500F" w:rsidRDefault="0077500F" w:rsidP="0029124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Bogata nahajališča rud ( največji rudnik Kiruni) </w:t>
      </w:r>
    </w:p>
    <w:p w:rsidR="0077500F" w:rsidRDefault="0077500F" w:rsidP="0029124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Prepovedali izvoz (do 19. Stol.) neobdelanega surovega železa.</w:t>
      </w:r>
    </w:p>
    <w:p w:rsidR="0077500F" w:rsidRDefault="0077500F" w:rsidP="0029124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Izvažali kovano železo in visoko kakovostno jeklo (Švedsko jeklo)</w:t>
      </w:r>
    </w:p>
    <w:p w:rsidR="0077500F" w:rsidRDefault="0077500F" w:rsidP="0029124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Kriza železarstva – cenejša venda manj kvalitetna ruda iz Avstrije </w:t>
      </w:r>
    </w:p>
    <w:p w:rsidR="0077500F" w:rsidRDefault="0077500F" w:rsidP="000528D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Izvod dražjih specialnih jekel in kovin, kroglični ležaji, roboti, medicinska oprema, avtomobilizem (Volvo, Saab), telefonija (Ericsson), biotehnika, izdelava pohištva (Ikea)</w:t>
      </w:r>
    </w:p>
    <w:p w:rsidR="0077500F" w:rsidRDefault="0077500F" w:rsidP="000528D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KMETIJSTVO:</w:t>
      </w:r>
    </w:p>
    <w:p w:rsidR="0077500F" w:rsidRDefault="0077500F" w:rsidP="000528D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Skrbijo za okolje </w:t>
      </w:r>
    </w:p>
    <w:p w:rsidR="0077500F" w:rsidRDefault="0077500F" w:rsidP="000528D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ŠVEDSKI MULTIKULTURIZEM:</w:t>
      </w:r>
    </w:p>
    <w:p w:rsidR="0077500F" w:rsidRDefault="0077500F" w:rsidP="000528D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Švedska politika</w:t>
      </w:r>
    </w:p>
    <w:p w:rsidR="0077500F" w:rsidRDefault="0077500F" w:rsidP="000528D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Parlamentarna monarhija </w:t>
      </w:r>
    </w:p>
    <w:p w:rsidR="0077500F" w:rsidRDefault="0077500F" w:rsidP="000528D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Volitve na vsake 3 leta</w:t>
      </w:r>
    </w:p>
    <w:p w:rsidR="0077500F" w:rsidRDefault="0077500F" w:rsidP="000528D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Enakost, svoboda izbire, partnestvo (1975)</w:t>
      </w:r>
    </w:p>
    <w:p w:rsidR="0077500F" w:rsidRDefault="0077500F" w:rsidP="000528D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1870 – intenzivna industrializacija </w:t>
      </w:r>
    </w:p>
    <w:p w:rsidR="0077500F" w:rsidRDefault="0077500F" w:rsidP="000528D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Ekonomske migracije, potrebovali delovno silo( Danska, Finska, Norveška)</w:t>
      </w:r>
    </w:p>
    <w:p w:rsidR="0077500F" w:rsidRDefault="0077500F" w:rsidP="000528D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POLITIKA PRISELJEVANJA:</w:t>
      </w:r>
    </w:p>
    <w:p w:rsidR="0077500F" w:rsidRDefault="0077500F" w:rsidP="000528D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Posredna / neposredna</w:t>
      </w:r>
    </w:p>
    <w:p w:rsidR="0077500F" w:rsidRDefault="0077500F" w:rsidP="000528D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Priseljenci s seboj prinesli rasizem in problem med mešanimi zakoni </w:t>
      </w:r>
    </w:p>
    <w:p w:rsidR="0077500F" w:rsidRDefault="0077500F" w:rsidP="000528D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Enakost med spoloma, velika varnost otrok</w:t>
      </w:r>
    </w:p>
    <w:p w:rsidR="0077500F" w:rsidRDefault="0077500F" w:rsidP="000528D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DANSKA</w:t>
      </w:r>
    </w:p>
    <w:p w:rsidR="0077500F" w:rsidRDefault="0077500F" w:rsidP="000528D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Dobre razmere za kmetijstvo </w:t>
      </w:r>
    </w:p>
    <w:p w:rsidR="0077500F" w:rsidRDefault="0077500F" w:rsidP="000528D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Naravni pogoji za uspešno kmetijstvo: prehodna lega, uravnano in valovito površje, milo oceansko podnebje, rodovitna prst</w:t>
      </w:r>
    </w:p>
    <w:p w:rsidR="0077500F" w:rsidRDefault="0077500F" w:rsidP="000528D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Žitnica S Evrope – primerjamo lahko le z J Švedsko</w:t>
      </w:r>
    </w:p>
    <w:p w:rsidR="0077500F" w:rsidRDefault="0077500F" w:rsidP="000528D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Gosto poseljena na V in ne na J</w:t>
      </w:r>
    </w:p>
    <w:p w:rsidR="0077500F" w:rsidRDefault="0077500F" w:rsidP="00AE0D22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Ribiška država</w:t>
      </w:r>
    </w:p>
    <w:p w:rsidR="0077500F" w:rsidRDefault="0077500F" w:rsidP="00AE0D22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MODEL PRILAGODLJIVEGA KMETIJSTVA 21. STOL.</w:t>
      </w:r>
    </w:p>
    <w:p w:rsidR="0077500F" w:rsidRDefault="0077500F" w:rsidP="00AE0D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 kmetijstvom se ukvarja malo prebivalstva, kljub temu pa predstavlja 1/5 izvoza.</w:t>
      </w:r>
    </w:p>
    <w:p w:rsidR="0077500F" w:rsidRDefault="0077500F" w:rsidP="00AE0D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Največja izvoznica svinjine, mesnih konzerv, jajc ter mlečnih izdelkov.</w:t>
      </w:r>
    </w:p>
    <w:p w:rsidR="0077500F" w:rsidRDefault="0077500F" w:rsidP="00AE0D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Več kot 2/3 celotnih proizvodov namenjene za izvoz.</w:t>
      </w:r>
    </w:p>
    <w:p w:rsidR="0077500F" w:rsidRDefault="0077500F" w:rsidP="00AE0D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Najbolj razvito in prilagodljivo kmetijstvo</w:t>
      </w:r>
    </w:p>
    <w:p w:rsidR="0077500F" w:rsidRDefault="0077500F" w:rsidP="00AE0D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Kmetje so izobraženi</w:t>
      </w:r>
    </w:p>
    <w:p w:rsidR="0077500F" w:rsidRDefault="0077500F" w:rsidP="00AE0D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Večina jih obdeluje lastna zemljišča – zadnja leta uveljavili zakup zemljišč</w:t>
      </w:r>
    </w:p>
    <w:p w:rsidR="0077500F" w:rsidRDefault="0077500F" w:rsidP="00AE0D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Načrtno usmerili v mehanizacijo, uvajanje boljših pasem, uporabo biotehnologije in kontrolo kakovostnih izdelkov</w:t>
      </w:r>
    </w:p>
    <w:p w:rsidR="0077500F" w:rsidRDefault="0077500F" w:rsidP="00AE0D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Zaradi konkurence so se preusmerili </w:t>
      </w:r>
    </w:p>
    <w:p w:rsidR="0077500F" w:rsidRDefault="0077500F" w:rsidP="00AE0D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 leta 1970 usmerjeni v govedorejo in predelavo žit </w:t>
      </w:r>
    </w:p>
    <w:p w:rsidR="0077500F" w:rsidRDefault="0077500F" w:rsidP="00AE0D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Huda konkurenca žit iz Amerike</w:t>
      </w:r>
    </w:p>
    <w:p w:rsidR="0077500F" w:rsidRDefault="0077500F" w:rsidP="00AE0D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Preusmerili v mlečno govedorejo in perutninarstvo</w:t>
      </w:r>
    </w:p>
    <w:p w:rsidR="0077500F" w:rsidRDefault="0077500F" w:rsidP="00AE0D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1960 – obdobje specializiranih farm</w:t>
      </w:r>
    </w:p>
    <w:p w:rsidR="0077500F" w:rsidRDefault="0077500F" w:rsidP="00AE0D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Z vključevanjem v kmetijsko politiko EU so morali povečati pridelavo žita (za živino)</w:t>
      </w:r>
    </w:p>
    <w:p w:rsidR="0077500F" w:rsidRDefault="0077500F" w:rsidP="004579A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FINSKA</w:t>
      </w:r>
    </w:p>
    <w:p w:rsidR="0077500F" w:rsidRDefault="0077500F" w:rsidP="004579A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Valovito površje</w:t>
      </w:r>
    </w:p>
    <w:p w:rsidR="0077500F" w:rsidRDefault="0077500F" w:rsidP="004579A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Ogromno jezer</w:t>
      </w:r>
    </w:p>
    <w:p w:rsidR="0077500F" w:rsidRDefault="0077500F" w:rsidP="004579A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Redka poselitev – največ na J</w:t>
      </w:r>
    </w:p>
    <w:p w:rsidR="0077500F" w:rsidRDefault="0077500F" w:rsidP="004579A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Finci hodili na delo na Švedsko</w:t>
      </w:r>
    </w:p>
    <w:p w:rsidR="0077500F" w:rsidRDefault="0077500F" w:rsidP="004579A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20. Stol – velik gospodarski vzpon </w:t>
      </w:r>
    </w:p>
    <w:p w:rsidR="0077500F" w:rsidRDefault="0077500F" w:rsidP="004579A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GOZDOVI:</w:t>
      </w:r>
    </w:p>
    <w:p w:rsidR="0077500F" w:rsidRDefault="0077500F" w:rsidP="004579A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¾ gozdov</w:t>
      </w:r>
    </w:p>
    <w:p w:rsidR="0077500F" w:rsidRDefault="0077500F" w:rsidP="004579A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Iz klimatskih razlogov drevje raste počasneje, bolj kakovostni les</w:t>
      </w:r>
    </w:p>
    <w:p w:rsidR="0077500F" w:rsidRDefault="0077500F" w:rsidP="004579A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Les porabili v fužinarstvu in rudarstvu</w:t>
      </w:r>
    </w:p>
    <w:p w:rsidR="0077500F" w:rsidRDefault="0077500F" w:rsidP="004579A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Zaradi izvoza se je količina porabe močno povečala</w:t>
      </w:r>
    </w:p>
    <w:p w:rsidR="0077500F" w:rsidRDefault="0077500F" w:rsidP="004579A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 2. Polovi 20. Stol . je gozdarstvo mehanizirano</w:t>
      </w:r>
    </w:p>
    <w:p w:rsidR="0077500F" w:rsidRDefault="0077500F" w:rsidP="004579A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Lesno gospodarstvo je hrbtenica državnega gospodarstva </w:t>
      </w:r>
    </w:p>
    <w:p w:rsidR="0077500F" w:rsidRDefault="0077500F" w:rsidP="004579A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Izvozijo 80% izdelkov – papir 1/5 </w:t>
      </w:r>
    </w:p>
    <w:p w:rsidR="0077500F" w:rsidRDefault="0077500F" w:rsidP="004579A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Veliko lesa porabi tudi kemična industrija </w:t>
      </w:r>
    </w:p>
    <w:p w:rsidR="0077500F" w:rsidRDefault="0077500F" w:rsidP="004579A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Lesnopredelovalni obrati predvsem ob obalah in na J države </w:t>
      </w:r>
    </w:p>
    <w:p w:rsidR="0077500F" w:rsidRDefault="0077500F" w:rsidP="0052689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LITVA , LATVIJA IN ESTONIJA</w:t>
      </w:r>
    </w:p>
    <w:p w:rsidR="0077500F" w:rsidRDefault="0077500F" w:rsidP="0052689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Skupne naravne in družbene značilnosti</w:t>
      </w:r>
    </w:p>
    <w:p w:rsidR="0077500F" w:rsidRDefault="0077500F" w:rsidP="0052689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Gostota poselitve pada od J proti S (smer povečanja gozdnatosti)</w:t>
      </w:r>
    </w:p>
    <w:p w:rsidR="0077500F" w:rsidRDefault="0077500F" w:rsidP="0052689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Litvanci in Litvijci – baltska jezika </w:t>
      </w:r>
    </w:p>
    <w:p w:rsidR="0077500F" w:rsidRDefault="0077500F" w:rsidP="0052689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Estonci – ugrofinski jezik</w:t>
      </w:r>
    </w:p>
    <w:p w:rsidR="0077500F" w:rsidRDefault="0077500F" w:rsidP="0052689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Litva – katoliki</w:t>
      </w:r>
    </w:p>
    <w:p w:rsidR="0077500F" w:rsidRDefault="0077500F" w:rsidP="0052689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Estonija in Latvija – protestanti</w:t>
      </w:r>
    </w:p>
    <w:p w:rsidR="0077500F" w:rsidRDefault="0077500F" w:rsidP="0052689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Najhitreje se je razvila Estonija </w:t>
      </w:r>
    </w:p>
    <w:p w:rsidR="0077500F" w:rsidRDefault="0077500F" w:rsidP="0052689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NARODNA SESTAVA PREB. JE POSLEDICA NEKDANJE RUSIFIKACIJE:</w:t>
      </w:r>
    </w:p>
    <w:p w:rsidR="0077500F" w:rsidRDefault="0077500F" w:rsidP="005268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Narodna sestava je posledica političnih sprememb </w:t>
      </w:r>
    </w:p>
    <w:p w:rsidR="0077500F" w:rsidRDefault="0077500F" w:rsidP="005268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Po koncu 1.sv.vojne so države razglasile samostojnost</w:t>
      </w:r>
    </w:p>
    <w:p w:rsidR="0077500F" w:rsidRDefault="0077500F" w:rsidP="005268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Gospodarstvo in kulturo so razvijale le do leta 1940</w:t>
      </w:r>
    </w:p>
    <w:p w:rsidR="0077500F" w:rsidRDefault="0077500F" w:rsidP="005268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 obdobju stalinističnega nasilja je bilo v Sibirijo odpeljanih več kot pol milijona ljudu.</w:t>
      </w:r>
    </w:p>
    <w:p w:rsidR="0077500F" w:rsidRDefault="0077500F" w:rsidP="005268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Val demokracije – osamosvojitev </w:t>
      </w:r>
    </w:p>
    <w:p w:rsidR="0077500F" w:rsidRDefault="0077500F" w:rsidP="005268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Priseljenci iz Rusije, Ukrajine in Belorusije</w:t>
      </w:r>
    </w:p>
    <w:p w:rsidR="0077500F" w:rsidRPr="0052689E" w:rsidRDefault="0077500F" w:rsidP="005268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Rusifikacija – spremenila se je narodna sestava</w:t>
      </w:r>
    </w:p>
    <w:sectPr w:rsidR="0077500F" w:rsidRPr="0052689E" w:rsidSect="00172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00F" w:rsidRDefault="0077500F" w:rsidP="00526ADE">
      <w:pPr>
        <w:spacing w:after="0" w:line="240" w:lineRule="auto"/>
      </w:pPr>
      <w:r>
        <w:separator/>
      </w:r>
    </w:p>
  </w:endnote>
  <w:endnote w:type="continuationSeparator" w:id="0">
    <w:p w:rsidR="0077500F" w:rsidRDefault="0077500F" w:rsidP="00526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00F" w:rsidRDefault="0077500F" w:rsidP="00526ADE">
      <w:pPr>
        <w:spacing w:after="0" w:line="240" w:lineRule="auto"/>
      </w:pPr>
      <w:r>
        <w:separator/>
      </w:r>
    </w:p>
  </w:footnote>
  <w:footnote w:type="continuationSeparator" w:id="0">
    <w:p w:rsidR="0077500F" w:rsidRDefault="0077500F" w:rsidP="00526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15A"/>
    <w:multiLevelType w:val="hybridMultilevel"/>
    <w:tmpl w:val="F4BEB0A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775F2"/>
    <w:multiLevelType w:val="hybridMultilevel"/>
    <w:tmpl w:val="600631F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E7D0E"/>
    <w:multiLevelType w:val="hybridMultilevel"/>
    <w:tmpl w:val="91028E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E1CFE"/>
    <w:multiLevelType w:val="hybridMultilevel"/>
    <w:tmpl w:val="052E2FD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F54C6"/>
    <w:multiLevelType w:val="hybridMultilevel"/>
    <w:tmpl w:val="EC365B2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04304"/>
    <w:multiLevelType w:val="hybridMultilevel"/>
    <w:tmpl w:val="69985C9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842E1"/>
    <w:multiLevelType w:val="hybridMultilevel"/>
    <w:tmpl w:val="FF0C0EC4"/>
    <w:lvl w:ilvl="0" w:tplc="60FE4578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7565C"/>
    <w:multiLevelType w:val="hybridMultilevel"/>
    <w:tmpl w:val="D65C14B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306C15"/>
    <w:multiLevelType w:val="hybridMultilevel"/>
    <w:tmpl w:val="70F839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22181"/>
    <w:multiLevelType w:val="hybridMultilevel"/>
    <w:tmpl w:val="2D6E317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81A74"/>
    <w:multiLevelType w:val="hybridMultilevel"/>
    <w:tmpl w:val="F050E08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627EC4"/>
    <w:multiLevelType w:val="hybridMultilevel"/>
    <w:tmpl w:val="EBF4A50C"/>
    <w:lvl w:ilvl="0" w:tplc="60FE4578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A213CB"/>
    <w:multiLevelType w:val="hybridMultilevel"/>
    <w:tmpl w:val="852EC8B4"/>
    <w:lvl w:ilvl="0" w:tplc="60FE4578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DA35478"/>
    <w:multiLevelType w:val="hybridMultilevel"/>
    <w:tmpl w:val="9042DAD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017B7F"/>
    <w:multiLevelType w:val="hybridMultilevel"/>
    <w:tmpl w:val="33886F7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63204E"/>
    <w:multiLevelType w:val="hybridMultilevel"/>
    <w:tmpl w:val="FCBAEFA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63798B"/>
    <w:multiLevelType w:val="hybridMultilevel"/>
    <w:tmpl w:val="3966466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2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14"/>
  </w:num>
  <w:num w:numId="9">
    <w:abstractNumId w:val="9"/>
  </w:num>
  <w:num w:numId="10">
    <w:abstractNumId w:val="3"/>
  </w:num>
  <w:num w:numId="11">
    <w:abstractNumId w:val="13"/>
  </w:num>
  <w:num w:numId="12">
    <w:abstractNumId w:val="7"/>
  </w:num>
  <w:num w:numId="13">
    <w:abstractNumId w:val="15"/>
  </w:num>
  <w:num w:numId="14">
    <w:abstractNumId w:val="11"/>
  </w:num>
  <w:num w:numId="15">
    <w:abstractNumId w:val="1"/>
  </w:num>
  <w:num w:numId="16">
    <w:abstractNumId w:val="10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0EFF"/>
    <w:rsid w:val="000528D8"/>
    <w:rsid w:val="00055B6C"/>
    <w:rsid w:val="00076CCC"/>
    <w:rsid w:val="00097000"/>
    <w:rsid w:val="001722FA"/>
    <w:rsid w:val="00206DA2"/>
    <w:rsid w:val="002425FD"/>
    <w:rsid w:val="00250713"/>
    <w:rsid w:val="00291245"/>
    <w:rsid w:val="002C0EFF"/>
    <w:rsid w:val="00332227"/>
    <w:rsid w:val="003442B0"/>
    <w:rsid w:val="00434F8B"/>
    <w:rsid w:val="004579A7"/>
    <w:rsid w:val="004D18EC"/>
    <w:rsid w:val="0052689E"/>
    <w:rsid w:val="00526ADE"/>
    <w:rsid w:val="005C715E"/>
    <w:rsid w:val="006B0D24"/>
    <w:rsid w:val="00733363"/>
    <w:rsid w:val="0077500F"/>
    <w:rsid w:val="007A0A38"/>
    <w:rsid w:val="007D520D"/>
    <w:rsid w:val="008D5A80"/>
    <w:rsid w:val="008F3B07"/>
    <w:rsid w:val="009836A3"/>
    <w:rsid w:val="00AE0D22"/>
    <w:rsid w:val="00BE390B"/>
    <w:rsid w:val="00BF7874"/>
    <w:rsid w:val="00C10FA4"/>
    <w:rsid w:val="00DB7141"/>
    <w:rsid w:val="00E51BD7"/>
    <w:rsid w:val="00FF2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2F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C0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526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26ADE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526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26AD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6</Pages>
  <Words>1581</Words>
  <Characters>9014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SEVERNA EVROPA</dc:title>
  <dc:subject/>
  <dc:creator>uporabnik</dc:creator>
  <cp:keywords/>
  <dc:description/>
  <cp:lastModifiedBy>Nataša</cp:lastModifiedBy>
  <cp:revision>2</cp:revision>
  <dcterms:created xsi:type="dcterms:W3CDTF">2013-03-19T17:46:00Z</dcterms:created>
  <dcterms:modified xsi:type="dcterms:W3CDTF">2013-03-19T17:46:00Z</dcterms:modified>
</cp:coreProperties>
</file>